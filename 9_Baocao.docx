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6CB6C191" w14:textId="77777777" w:rsidR="00C24E78" w:rsidRDefault="00D90EB7" w:rsidP="00C24E78">
      <w:pPr>
        <w:spacing w:line="276" w:lineRule="auto"/>
        <w:jc w:val="center"/>
        <w:rPr>
          <w:b/>
          <w:sz w:val="36"/>
          <w:szCs w:val="36"/>
          <w:lang w:val="de-DE"/>
        </w:rPr>
      </w:pPr>
      <w:r w:rsidRPr="00CC2BDC">
        <w:rPr>
          <w:b/>
          <w:sz w:val="36"/>
          <w:szCs w:val="36"/>
          <w:lang w:val="de-DE"/>
        </w:rPr>
        <w:t xml:space="preserve">BÁO CÁO </w:t>
      </w:r>
    </w:p>
    <w:p w14:paraId="531C9635" w14:textId="3A2CBD21" w:rsidR="00C24E78" w:rsidRDefault="00C24E78" w:rsidP="00C24E78">
      <w:pPr>
        <w:spacing w:line="276" w:lineRule="auto"/>
        <w:jc w:val="center"/>
        <w:rPr>
          <w:b/>
          <w:bCs/>
          <w:sz w:val="36"/>
          <w:szCs w:val="36"/>
        </w:rPr>
      </w:pPr>
      <w:r w:rsidRPr="00C24E78">
        <w:rPr>
          <w:b/>
          <w:bCs/>
          <w:sz w:val="36"/>
          <w:szCs w:val="36"/>
        </w:rPr>
        <w:t xml:space="preserve">TRIỂN KHAI ERP </w:t>
      </w:r>
    </w:p>
    <w:p w14:paraId="02AE4DCD" w14:textId="0ABB468D" w:rsidR="00D90EB7" w:rsidRPr="00CC2BDC" w:rsidRDefault="00C24E78" w:rsidP="00C24E78">
      <w:pPr>
        <w:spacing w:line="276" w:lineRule="auto"/>
        <w:jc w:val="center"/>
        <w:rPr>
          <w:b/>
          <w:sz w:val="36"/>
          <w:szCs w:val="36"/>
          <w:lang w:val="de-DE"/>
        </w:rPr>
      </w:pPr>
      <w:r w:rsidRPr="00C24E78">
        <w:rPr>
          <w:b/>
          <w:bCs/>
          <w:sz w:val="36"/>
          <w:szCs w:val="36"/>
        </w:rPr>
        <w:t>CÔNG TY TNHH SẢN XUẤT THƯƠNG MẠI CÔNG NGHIỆP AVAL</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5C8408F9" w14:textId="571DC9A1" w:rsidR="005C5698" w:rsidRPr="00CC2BDC" w:rsidRDefault="00D52CAD" w:rsidP="00987C5E">
      <w:pPr>
        <w:spacing w:line="276" w:lineRule="auto"/>
        <w:jc w:val="center"/>
        <w:rPr>
          <w:b/>
          <w:sz w:val="36"/>
          <w:szCs w:val="36"/>
          <w:lang w:val="de-DE"/>
        </w:rPr>
      </w:pPr>
      <w:r w:rsidRPr="00CC2BDC">
        <w:rPr>
          <w:b/>
          <w:sz w:val="36"/>
          <w:szCs w:val="36"/>
          <w:lang w:val="de-DE"/>
        </w:rPr>
        <w:t xml:space="preserve">  </w:t>
      </w: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24372657" w:rsidR="00FA0157" w:rsidRDefault="00C24E78" w:rsidP="00342C62">
      <w:pPr>
        <w:spacing w:line="276" w:lineRule="auto"/>
        <w:ind w:firstLine="4395"/>
        <w:rPr>
          <w:sz w:val="26"/>
          <w:szCs w:val="26"/>
          <w:lang w:val="de-DE"/>
        </w:rPr>
      </w:pPr>
      <w:r>
        <w:rPr>
          <w:sz w:val="26"/>
          <w:szCs w:val="26"/>
          <w:lang w:val="de-DE"/>
        </w:rPr>
        <w:t>Nhóm</w:t>
      </w:r>
      <w:r w:rsidR="00D90EB7" w:rsidRPr="00F16A14">
        <w:rPr>
          <w:sz w:val="26"/>
          <w:szCs w:val="26"/>
          <w:lang w:val="de-DE"/>
        </w:rPr>
        <w:t xml:space="preserve">:   </w:t>
      </w:r>
      <w:r>
        <w:rPr>
          <w:sz w:val="26"/>
          <w:szCs w:val="26"/>
          <w:lang w:val="de-DE"/>
        </w:rPr>
        <w:t>9</w:t>
      </w:r>
    </w:p>
    <w:p w14:paraId="038456F1" w14:textId="16F2ADB3" w:rsidR="00C24E78" w:rsidRDefault="00C24E78" w:rsidP="00342C62">
      <w:pPr>
        <w:spacing w:line="276" w:lineRule="auto"/>
        <w:ind w:firstLine="4395"/>
        <w:rPr>
          <w:sz w:val="26"/>
          <w:szCs w:val="26"/>
          <w:lang w:val="de-DE"/>
        </w:rPr>
      </w:pPr>
      <w:r>
        <w:rPr>
          <w:sz w:val="26"/>
          <w:szCs w:val="26"/>
          <w:lang w:val="de-DE"/>
        </w:rPr>
        <w:t>Sinh viện thực hiện:</w:t>
      </w:r>
    </w:p>
    <w:p w14:paraId="76FE6B30" w14:textId="40E0A319" w:rsidR="00C24E78" w:rsidRPr="00C24E78" w:rsidRDefault="00C24E78" w:rsidP="006E305D">
      <w:pPr>
        <w:pStyle w:val="ListParagraph"/>
        <w:numPr>
          <w:ilvl w:val="0"/>
          <w:numId w:val="5"/>
        </w:numPr>
        <w:spacing w:line="276" w:lineRule="auto"/>
        <w:rPr>
          <w:sz w:val="26"/>
          <w:szCs w:val="26"/>
          <w:lang w:val="de-DE"/>
        </w:rPr>
      </w:pPr>
      <w:r w:rsidRPr="00C24E78">
        <w:rPr>
          <w:sz w:val="26"/>
          <w:szCs w:val="26"/>
          <w:lang w:val="de-DE"/>
        </w:rPr>
        <w:t>Phạm Hùng Mạnh</w:t>
      </w:r>
    </w:p>
    <w:p w14:paraId="74354ACA" w14:textId="7AA9A6A2" w:rsidR="00C24E78" w:rsidRPr="00C24E78" w:rsidRDefault="00C24E78" w:rsidP="006E305D">
      <w:pPr>
        <w:pStyle w:val="ListParagraph"/>
        <w:numPr>
          <w:ilvl w:val="0"/>
          <w:numId w:val="5"/>
        </w:numPr>
        <w:spacing w:line="276" w:lineRule="auto"/>
        <w:rPr>
          <w:sz w:val="26"/>
          <w:szCs w:val="26"/>
          <w:lang w:val="de-DE"/>
        </w:rPr>
      </w:pPr>
      <w:r w:rsidRPr="00C24E78">
        <w:rPr>
          <w:sz w:val="26"/>
          <w:szCs w:val="26"/>
          <w:lang w:val="de-DE"/>
        </w:rPr>
        <w:t>Trần Thị Hà</w:t>
      </w:r>
    </w:p>
    <w:p w14:paraId="0C8A7FE4" w14:textId="43B92FB5" w:rsidR="00C24E78" w:rsidRPr="00C24E78" w:rsidRDefault="00C24E78" w:rsidP="006E305D">
      <w:pPr>
        <w:pStyle w:val="ListParagraph"/>
        <w:numPr>
          <w:ilvl w:val="0"/>
          <w:numId w:val="5"/>
        </w:numPr>
        <w:spacing w:line="276" w:lineRule="auto"/>
        <w:rPr>
          <w:sz w:val="26"/>
          <w:szCs w:val="26"/>
          <w:lang w:val="de-DE"/>
        </w:rPr>
      </w:pPr>
      <w:r w:rsidRPr="00C24E78">
        <w:rPr>
          <w:sz w:val="26"/>
          <w:szCs w:val="26"/>
          <w:lang w:val="de-DE"/>
        </w:rPr>
        <w:t>Hồ Tấn Huy</w:t>
      </w:r>
    </w:p>
    <w:p w14:paraId="48F2EDE2" w14:textId="651DC9C6" w:rsidR="00C24E78" w:rsidRPr="00C24E78" w:rsidRDefault="00C24E78" w:rsidP="006E305D">
      <w:pPr>
        <w:pStyle w:val="ListParagraph"/>
        <w:numPr>
          <w:ilvl w:val="0"/>
          <w:numId w:val="5"/>
        </w:numPr>
        <w:spacing w:line="276" w:lineRule="auto"/>
        <w:rPr>
          <w:sz w:val="26"/>
          <w:szCs w:val="26"/>
          <w:lang w:val="de-DE"/>
        </w:rPr>
      </w:pPr>
      <w:r w:rsidRPr="00C24E78">
        <w:rPr>
          <w:sz w:val="26"/>
          <w:szCs w:val="26"/>
          <w:lang w:val="de-DE"/>
        </w:rPr>
        <w:t>Nguyễn Thị Kim Oanh</w:t>
      </w:r>
    </w:p>
    <w:p w14:paraId="5B013077" w14:textId="1060CD75" w:rsidR="00D90EB7" w:rsidRPr="00F16A14" w:rsidRDefault="00C24E78" w:rsidP="00DE1E56">
      <w:pPr>
        <w:spacing w:line="276" w:lineRule="auto"/>
        <w:ind w:firstLine="4395"/>
        <w:rPr>
          <w:sz w:val="26"/>
          <w:szCs w:val="26"/>
          <w:lang w:val="de-DE"/>
        </w:rPr>
      </w:pPr>
      <w:r>
        <w:rPr>
          <w:sz w:val="26"/>
          <w:szCs w:val="26"/>
          <w:lang w:val="de-DE"/>
        </w:rPr>
        <w:t>Lớp: MIS3011_44K21.2</w:t>
      </w:r>
    </w:p>
    <w:p w14:paraId="57AD383F" w14:textId="5BD2375D" w:rsidR="00D90EB7" w:rsidRPr="00F16A14" w:rsidRDefault="00D90EB7" w:rsidP="00DE1E56">
      <w:pPr>
        <w:spacing w:line="276" w:lineRule="auto"/>
        <w:ind w:firstLine="4395"/>
        <w:rPr>
          <w:bCs/>
          <w:sz w:val="26"/>
          <w:szCs w:val="26"/>
          <w:lang w:val="de-DE"/>
        </w:rPr>
      </w:pPr>
      <w:r w:rsidRPr="00F16A14">
        <w:rPr>
          <w:sz w:val="26"/>
          <w:szCs w:val="26"/>
          <w:lang w:val="de-DE"/>
        </w:rPr>
        <w:t xml:space="preserve">GVHD:  </w:t>
      </w:r>
      <w:r w:rsidR="00C24E78">
        <w:rPr>
          <w:sz w:val="26"/>
          <w:szCs w:val="26"/>
          <w:lang w:val="de-DE"/>
        </w:rPr>
        <w:t>Hoàng Thị Thanh Hà</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396E1E27" w14:textId="54A69F23" w:rsidR="00342C62" w:rsidRDefault="00D90EB7" w:rsidP="00C070C3">
      <w:pPr>
        <w:jc w:val="center"/>
        <w:rPr>
          <w:sz w:val="26"/>
          <w:szCs w:val="26"/>
          <w:lang w:val="de-DE"/>
        </w:rPr>
      </w:pPr>
      <w:r w:rsidRPr="00F16A14">
        <w:rPr>
          <w:sz w:val="26"/>
          <w:szCs w:val="26"/>
          <w:lang w:val="de-DE"/>
        </w:rPr>
        <w:t xml:space="preserve">              </w:t>
      </w:r>
      <w:r w:rsidR="00644097">
        <w:rPr>
          <w:sz w:val="26"/>
          <w:szCs w:val="26"/>
          <w:lang w:val="de-DE"/>
        </w:rPr>
        <w:t xml:space="preserve">      </w:t>
      </w:r>
    </w:p>
    <w:p w14:paraId="1733EAD8" w14:textId="77777777" w:rsidR="00644097" w:rsidRDefault="00644097" w:rsidP="00C070C3">
      <w:pPr>
        <w:jc w:val="center"/>
        <w:rPr>
          <w:sz w:val="26"/>
          <w:szCs w:val="26"/>
          <w:lang w:val="de-DE"/>
        </w:rPr>
      </w:pPr>
    </w:p>
    <w:p w14:paraId="3DC50DE0" w14:textId="77777777" w:rsidR="00644097" w:rsidRDefault="00644097" w:rsidP="00C070C3">
      <w:pPr>
        <w:jc w:val="center"/>
        <w:rPr>
          <w:sz w:val="26"/>
          <w:szCs w:val="26"/>
          <w:lang w:val="de-DE"/>
        </w:rPr>
      </w:pPr>
    </w:p>
    <w:p w14:paraId="0C915EBE" w14:textId="77777777" w:rsidR="00644097" w:rsidRDefault="00644097" w:rsidP="00C070C3">
      <w:pPr>
        <w:jc w:val="center"/>
        <w:rPr>
          <w:b/>
          <w:i/>
          <w:sz w:val="26"/>
          <w:szCs w:val="26"/>
          <w:lang w:val="de-DE"/>
        </w:rPr>
      </w:pPr>
    </w:p>
    <w:p w14:paraId="50879024" w14:textId="77777777" w:rsidR="00342C62" w:rsidRDefault="00342C62" w:rsidP="00C070C3">
      <w:pPr>
        <w:jc w:val="center"/>
        <w:rPr>
          <w:b/>
          <w:i/>
          <w:sz w:val="26"/>
          <w:szCs w:val="26"/>
          <w:lang w:val="de-DE"/>
        </w:rPr>
      </w:pPr>
    </w:p>
    <w:p w14:paraId="7BB183F9" w14:textId="77777777" w:rsidR="00342C62" w:rsidRDefault="00342C62" w:rsidP="00C070C3">
      <w:pPr>
        <w:jc w:val="center"/>
        <w:rPr>
          <w:b/>
          <w:i/>
          <w:sz w:val="26"/>
          <w:szCs w:val="26"/>
          <w:lang w:val="de-DE"/>
        </w:rPr>
      </w:pPr>
    </w:p>
    <w:p w14:paraId="6420F1EC" w14:textId="77777777" w:rsidR="00342C62" w:rsidRDefault="00342C62" w:rsidP="00C070C3">
      <w:pPr>
        <w:jc w:val="center"/>
        <w:rPr>
          <w:b/>
          <w:i/>
          <w:sz w:val="26"/>
          <w:szCs w:val="26"/>
          <w:lang w:val="de-DE"/>
        </w:rPr>
      </w:pPr>
    </w:p>
    <w:p w14:paraId="7598518C" w14:textId="113D01E2" w:rsidR="00D90EB7" w:rsidRPr="00F16A14" w:rsidRDefault="00D90EB7" w:rsidP="00C070C3">
      <w:pPr>
        <w:jc w:val="center"/>
        <w:rPr>
          <w:sz w:val="26"/>
          <w:szCs w:val="26"/>
          <w:lang w:val="de-DE"/>
        </w:rPr>
      </w:pPr>
      <w:r w:rsidRPr="00F16A14">
        <w:rPr>
          <w:b/>
          <w:i/>
          <w:sz w:val="26"/>
          <w:szCs w:val="26"/>
          <w:lang w:val="de-DE"/>
        </w:rPr>
        <w:t xml:space="preserve">Đà Nẵng, </w:t>
      </w:r>
      <w:r w:rsidR="00E05C99" w:rsidRPr="00F16A14">
        <w:rPr>
          <w:b/>
          <w:i/>
          <w:sz w:val="26"/>
          <w:szCs w:val="26"/>
          <w:lang w:val="de-DE"/>
        </w:rPr>
        <w:t>01/2020</w:t>
      </w:r>
    </w:p>
    <w:p w14:paraId="6F7D503B" w14:textId="77777777" w:rsidR="00623E04" w:rsidRPr="00F16A14" w:rsidRDefault="00623E04" w:rsidP="005B13A5">
      <w:pPr>
        <w:pStyle w:val="Tieude-Camon"/>
        <w:rPr>
          <w:sz w:val="26"/>
          <w:szCs w:val="26"/>
          <w:lang w:val="de-DE"/>
        </w:rPr>
        <w:sectPr w:rsidR="00623E04" w:rsidRPr="00F16A14" w:rsidSect="006A4648">
          <w:footerReference w:type="default" r:id="rId10"/>
          <w:footerReference w:type="first" r:id="rId11"/>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5295A631" w14:textId="7800F8EF" w:rsidR="007900C4" w:rsidRPr="00F16A14" w:rsidRDefault="008E39DD" w:rsidP="00644097">
      <w:pPr>
        <w:pStyle w:val="TieuDe"/>
        <w:rPr>
          <w:sz w:val="26"/>
          <w:szCs w:val="26"/>
        </w:rPr>
      </w:pPr>
      <w:r w:rsidRPr="00F16A14">
        <w:rPr>
          <w:sz w:val="26"/>
          <w:szCs w:val="26"/>
        </w:rPr>
        <w:lastRenderedPageBreak/>
        <w:t>M</w:t>
      </w:r>
      <w:r w:rsidR="007900C4" w:rsidRPr="00F16A14">
        <w:rPr>
          <w:sz w:val="26"/>
          <w:szCs w:val="26"/>
        </w:rPr>
        <w:t>ỤC LỤC</w:t>
      </w:r>
    </w:p>
    <w:p w14:paraId="6EBE074C" w14:textId="77777777" w:rsidR="00083680" w:rsidRDefault="009818DC" w:rsidP="00644097">
      <w:pPr>
        <w:pStyle w:val="TOC1"/>
        <w:rPr>
          <w:rFonts w:asciiTheme="minorHAnsi" w:eastAsiaTheme="minorEastAsia" w:hAnsiTheme="minorHAnsi" w:cstheme="minorBidi"/>
          <w:sz w:val="22"/>
          <w:szCs w:val="22"/>
        </w:rPr>
      </w:pPr>
      <w:r w:rsidRPr="00F16A14">
        <w:rPr>
          <w:szCs w:val="26"/>
        </w:rPr>
        <w:fldChar w:fldCharType="begin"/>
      </w:r>
      <w:r w:rsidRPr="00F16A14">
        <w:rPr>
          <w:szCs w:val="26"/>
        </w:rPr>
        <w:instrText xml:space="preserve"> TOC \o "1-1" \h \z \u \t "Heading 2,2,Heading 3,3,Heading 4,4" </w:instrText>
      </w:r>
      <w:r w:rsidRPr="00F16A14">
        <w:rPr>
          <w:szCs w:val="26"/>
        </w:rPr>
        <w:fldChar w:fldCharType="separate"/>
      </w:r>
      <w:hyperlink w:anchor="_Toc61358850" w:history="1">
        <w:r w:rsidR="00083680" w:rsidRPr="00A21F69">
          <w:rPr>
            <w:rStyle w:val="Hyperlink"/>
          </w:rPr>
          <w:t>MỞ ĐẦU</w:t>
        </w:r>
        <w:r w:rsidR="00083680">
          <w:rPr>
            <w:webHidden/>
          </w:rPr>
          <w:tab/>
        </w:r>
        <w:r w:rsidR="00083680">
          <w:rPr>
            <w:webHidden/>
          </w:rPr>
          <w:fldChar w:fldCharType="begin"/>
        </w:r>
        <w:r w:rsidR="00083680">
          <w:rPr>
            <w:webHidden/>
          </w:rPr>
          <w:instrText xml:space="preserve"> PAGEREF _Toc61358850 \h </w:instrText>
        </w:r>
        <w:r w:rsidR="00083680">
          <w:rPr>
            <w:webHidden/>
          </w:rPr>
        </w:r>
        <w:r w:rsidR="00083680">
          <w:rPr>
            <w:webHidden/>
          </w:rPr>
          <w:fldChar w:fldCharType="separate"/>
        </w:r>
        <w:r w:rsidR="00083680">
          <w:rPr>
            <w:webHidden/>
          </w:rPr>
          <w:t>1</w:t>
        </w:r>
        <w:r w:rsidR="00083680">
          <w:rPr>
            <w:webHidden/>
          </w:rPr>
          <w:fldChar w:fldCharType="end"/>
        </w:r>
      </w:hyperlink>
    </w:p>
    <w:p w14:paraId="0B2ADF28" w14:textId="77777777" w:rsidR="00083680" w:rsidRDefault="006E305D">
      <w:pPr>
        <w:pStyle w:val="TOC2"/>
        <w:rPr>
          <w:rFonts w:asciiTheme="minorHAnsi" w:eastAsiaTheme="minorEastAsia" w:hAnsiTheme="minorHAnsi" w:cstheme="minorBidi"/>
          <w:sz w:val="22"/>
          <w:szCs w:val="22"/>
        </w:rPr>
      </w:pPr>
      <w:hyperlink w:anchor="_Toc61358851" w:history="1">
        <w:r w:rsidR="00083680" w:rsidRPr="00A21F69">
          <w:rPr>
            <w:rStyle w:val="Hyperlink"/>
          </w:rPr>
          <w:t>1.1.</w:t>
        </w:r>
        <w:r w:rsidR="00083680">
          <w:rPr>
            <w:rFonts w:asciiTheme="minorHAnsi" w:eastAsiaTheme="minorEastAsia" w:hAnsiTheme="minorHAnsi" w:cstheme="minorBidi"/>
            <w:sz w:val="22"/>
            <w:szCs w:val="22"/>
          </w:rPr>
          <w:tab/>
        </w:r>
        <w:r w:rsidR="00083680" w:rsidRPr="00A21F69">
          <w:rPr>
            <w:rStyle w:val="Hyperlink"/>
          </w:rPr>
          <w:t>SỰ CẦN THIẾT CỦA ĐỀ TÀI</w:t>
        </w:r>
        <w:r w:rsidR="00083680">
          <w:rPr>
            <w:webHidden/>
          </w:rPr>
          <w:tab/>
        </w:r>
        <w:r w:rsidR="00083680">
          <w:rPr>
            <w:webHidden/>
          </w:rPr>
          <w:fldChar w:fldCharType="begin"/>
        </w:r>
        <w:r w:rsidR="00083680">
          <w:rPr>
            <w:webHidden/>
          </w:rPr>
          <w:instrText xml:space="preserve"> PAGEREF _Toc61358851 \h </w:instrText>
        </w:r>
        <w:r w:rsidR="00083680">
          <w:rPr>
            <w:webHidden/>
          </w:rPr>
        </w:r>
        <w:r w:rsidR="00083680">
          <w:rPr>
            <w:webHidden/>
          </w:rPr>
          <w:fldChar w:fldCharType="separate"/>
        </w:r>
        <w:r w:rsidR="00083680">
          <w:rPr>
            <w:webHidden/>
          </w:rPr>
          <w:t>1</w:t>
        </w:r>
        <w:r w:rsidR="00083680">
          <w:rPr>
            <w:webHidden/>
          </w:rPr>
          <w:fldChar w:fldCharType="end"/>
        </w:r>
      </w:hyperlink>
    </w:p>
    <w:p w14:paraId="06BFAE6B" w14:textId="77777777" w:rsidR="00083680" w:rsidRDefault="006E305D">
      <w:pPr>
        <w:pStyle w:val="TOC2"/>
        <w:rPr>
          <w:rFonts w:asciiTheme="minorHAnsi" w:eastAsiaTheme="minorEastAsia" w:hAnsiTheme="minorHAnsi" w:cstheme="minorBidi"/>
          <w:sz w:val="22"/>
          <w:szCs w:val="22"/>
        </w:rPr>
      </w:pPr>
      <w:hyperlink w:anchor="_Toc61358852" w:history="1">
        <w:r w:rsidR="00083680" w:rsidRPr="00A21F69">
          <w:rPr>
            <w:rStyle w:val="Hyperlink"/>
          </w:rPr>
          <w:t>1.2.</w:t>
        </w:r>
        <w:r w:rsidR="00083680">
          <w:rPr>
            <w:rFonts w:asciiTheme="minorHAnsi" w:eastAsiaTheme="minorEastAsia" w:hAnsiTheme="minorHAnsi" w:cstheme="minorBidi"/>
            <w:sz w:val="22"/>
            <w:szCs w:val="22"/>
          </w:rPr>
          <w:tab/>
        </w:r>
        <w:r w:rsidR="00083680" w:rsidRPr="00A21F69">
          <w:rPr>
            <w:rStyle w:val="Hyperlink"/>
          </w:rPr>
          <w:t>NỘI DUNG CỦA ĐỀ TÀI</w:t>
        </w:r>
        <w:r w:rsidR="00083680">
          <w:rPr>
            <w:webHidden/>
          </w:rPr>
          <w:tab/>
        </w:r>
        <w:r w:rsidR="00083680">
          <w:rPr>
            <w:webHidden/>
          </w:rPr>
          <w:fldChar w:fldCharType="begin"/>
        </w:r>
        <w:r w:rsidR="00083680">
          <w:rPr>
            <w:webHidden/>
          </w:rPr>
          <w:instrText xml:space="preserve"> PAGEREF _Toc61358852 \h </w:instrText>
        </w:r>
        <w:r w:rsidR="00083680">
          <w:rPr>
            <w:webHidden/>
          </w:rPr>
        </w:r>
        <w:r w:rsidR="00083680">
          <w:rPr>
            <w:webHidden/>
          </w:rPr>
          <w:fldChar w:fldCharType="separate"/>
        </w:r>
        <w:r w:rsidR="00083680">
          <w:rPr>
            <w:webHidden/>
          </w:rPr>
          <w:t>1</w:t>
        </w:r>
        <w:r w:rsidR="00083680">
          <w:rPr>
            <w:webHidden/>
          </w:rPr>
          <w:fldChar w:fldCharType="end"/>
        </w:r>
      </w:hyperlink>
    </w:p>
    <w:p w14:paraId="0292EAC8" w14:textId="77777777" w:rsidR="00083680" w:rsidRDefault="006E305D">
      <w:pPr>
        <w:pStyle w:val="TOC2"/>
        <w:rPr>
          <w:rFonts w:asciiTheme="minorHAnsi" w:eastAsiaTheme="minorEastAsia" w:hAnsiTheme="minorHAnsi" w:cstheme="minorBidi"/>
          <w:sz w:val="22"/>
          <w:szCs w:val="22"/>
        </w:rPr>
      </w:pPr>
      <w:hyperlink w:anchor="_Toc61358853" w:history="1">
        <w:r w:rsidR="00083680" w:rsidRPr="00A21F69">
          <w:rPr>
            <w:rStyle w:val="Hyperlink"/>
          </w:rPr>
          <w:t>1.3.</w:t>
        </w:r>
        <w:r w:rsidR="00083680">
          <w:rPr>
            <w:rFonts w:asciiTheme="minorHAnsi" w:eastAsiaTheme="minorEastAsia" w:hAnsiTheme="minorHAnsi" w:cstheme="minorBidi"/>
            <w:sz w:val="22"/>
            <w:szCs w:val="22"/>
          </w:rPr>
          <w:tab/>
        </w:r>
        <w:r w:rsidR="00083680" w:rsidRPr="00A21F69">
          <w:rPr>
            <w:rStyle w:val="Hyperlink"/>
          </w:rPr>
          <w:t>PHƯƠNG PHÁP THỰC HIỆN</w:t>
        </w:r>
        <w:r w:rsidR="00083680">
          <w:rPr>
            <w:webHidden/>
          </w:rPr>
          <w:tab/>
        </w:r>
        <w:r w:rsidR="00083680">
          <w:rPr>
            <w:webHidden/>
          </w:rPr>
          <w:fldChar w:fldCharType="begin"/>
        </w:r>
        <w:r w:rsidR="00083680">
          <w:rPr>
            <w:webHidden/>
          </w:rPr>
          <w:instrText xml:space="preserve"> PAGEREF _Toc61358853 \h </w:instrText>
        </w:r>
        <w:r w:rsidR="00083680">
          <w:rPr>
            <w:webHidden/>
          </w:rPr>
        </w:r>
        <w:r w:rsidR="00083680">
          <w:rPr>
            <w:webHidden/>
          </w:rPr>
          <w:fldChar w:fldCharType="separate"/>
        </w:r>
        <w:r w:rsidR="00083680">
          <w:rPr>
            <w:webHidden/>
          </w:rPr>
          <w:t>1</w:t>
        </w:r>
        <w:r w:rsidR="00083680">
          <w:rPr>
            <w:webHidden/>
          </w:rPr>
          <w:fldChar w:fldCharType="end"/>
        </w:r>
      </w:hyperlink>
    </w:p>
    <w:p w14:paraId="5945BF11" w14:textId="77777777" w:rsidR="00083680" w:rsidRDefault="006E305D">
      <w:pPr>
        <w:pStyle w:val="TOC2"/>
        <w:rPr>
          <w:rFonts w:asciiTheme="minorHAnsi" w:eastAsiaTheme="minorEastAsia" w:hAnsiTheme="minorHAnsi" w:cstheme="minorBidi"/>
          <w:sz w:val="22"/>
          <w:szCs w:val="22"/>
        </w:rPr>
      </w:pPr>
      <w:hyperlink w:anchor="_Toc61358854" w:history="1">
        <w:r w:rsidR="00083680" w:rsidRPr="00A21F69">
          <w:rPr>
            <w:rStyle w:val="Hyperlink"/>
          </w:rPr>
          <w:t>1.4.</w:t>
        </w:r>
        <w:r w:rsidR="00083680">
          <w:rPr>
            <w:rFonts w:asciiTheme="minorHAnsi" w:eastAsiaTheme="minorEastAsia" w:hAnsiTheme="minorHAnsi" w:cstheme="minorBidi"/>
            <w:sz w:val="22"/>
            <w:szCs w:val="22"/>
          </w:rPr>
          <w:tab/>
        </w:r>
        <w:r w:rsidR="00083680" w:rsidRPr="00A21F69">
          <w:rPr>
            <w:rStyle w:val="Hyperlink"/>
          </w:rPr>
          <w:t>BỐ CỤC CỦA BÁO CÁO</w:t>
        </w:r>
        <w:r w:rsidR="00083680">
          <w:rPr>
            <w:webHidden/>
          </w:rPr>
          <w:tab/>
        </w:r>
        <w:r w:rsidR="00083680">
          <w:rPr>
            <w:webHidden/>
          </w:rPr>
          <w:fldChar w:fldCharType="begin"/>
        </w:r>
        <w:r w:rsidR="00083680">
          <w:rPr>
            <w:webHidden/>
          </w:rPr>
          <w:instrText xml:space="preserve"> PAGEREF _Toc61358854 \h </w:instrText>
        </w:r>
        <w:r w:rsidR="00083680">
          <w:rPr>
            <w:webHidden/>
          </w:rPr>
        </w:r>
        <w:r w:rsidR="00083680">
          <w:rPr>
            <w:webHidden/>
          </w:rPr>
          <w:fldChar w:fldCharType="separate"/>
        </w:r>
        <w:r w:rsidR="00083680">
          <w:rPr>
            <w:webHidden/>
          </w:rPr>
          <w:t>1</w:t>
        </w:r>
        <w:r w:rsidR="00083680">
          <w:rPr>
            <w:webHidden/>
          </w:rPr>
          <w:fldChar w:fldCharType="end"/>
        </w:r>
      </w:hyperlink>
    </w:p>
    <w:p w14:paraId="63BFC2CC" w14:textId="77777777" w:rsidR="00083680" w:rsidRDefault="006E305D" w:rsidP="00644097">
      <w:pPr>
        <w:pStyle w:val="TOC1"/>
        <w:rPr>
          <w:rFonts w:asciiTheme="minorHAnsi" w:eastAsiaTheme="minorEastAsia" w:hAnsiTheme="minorHAnsi" w:cstheme="minorBidi"/>
          <w:sz w:val="22"/>
          <w:szCs w:val="22"/>
        </w:rPr>
      </w:pPr>
      <w:hyperlink w:anchor="_Toc61358855" w:history="1">
        <w:r w:rsidR="00083680" w:rsidRPr="00A21F69">
          <w:rPr>
            <w:rStyle w:val="Hyperlink"/>
          </w:rPr>
          <w:t>GIỚI THIỆU CÔNG TY XXX</w:t>
        </w:r>
        <w:r w:rsidR="00083680">
          <w:rPr>
            <w:webHidden/>
          </w:rPr>
          <w:tab/>
        </w:r>
        <w:r w:rsidR="00083680">
          <w:rPr>
            <w:webHidden/>
          </w:rPr>
          <w:fldChar w:fldCharType="begin"/>
        </w:r>
        <w:r w:rsidR="00083680">
          <w:rPr>
            <w:webHidden/>
          </w:rPr>
          <w:instrText xml:space="preserve"> PAGEREF _Toc61358855 \h </w:instrText>
        </w:r>
        <w:r w:rsidR="00083680">
          <w:rPr>
            <w:webHidden/>
          </w:rPr>
        </w:r>
        <w:r w:rsidR="00083680">
          <w:rPr>
            <w:webHidden/>
          </w:rPr>
          <w:fldChar w:fldCharType="separate"/>
        </w:r>
        <w:r w:rsidR="00083680">
          <w:rPr>
            <w:webHidden/>
          </w:rPr>
          <w:t>2</w:t>
        </w:r>
        <w:r w:rsidR="00083680">
          <w:rPr>
            <w:webHidden/>
          </w:rPr>
          <w:fldChar w:fldCharType="end"/>
        </w:r>
      </w:hyperlink>
    </w:p>
    <w:p w14:paraId="4EA0F1DD" w14:textId="77777777" w:rsidR="00083680" w:rsidRDefault="006E305D" w:rsidP="00644097">
      <w:pPr>
        <w:pStyle w:val="TOC1"/>
        <w:rPr>
          <w:rFonts w:asciiTheme="minorHAnsi" w:eastAsiaTheme="minorEastAsia" w:hAnsiTheme="minorHAnsi" w:cstheme="minorBidi"/>
          <w:sz w:val="22"/>
          <w:szCs w:val="22"/>
        </w:rPr>
      </w:pPr>
      <w:hyperlink w:anchor="_Toc61358856" w:history="1">
        <w:r w:rsidR="00083680" w:rsidRPr="00A21F69">
          <w:rPr>
            <w:rStyle w:val="Hyperlink"/>
          </w:rPr>
          <w:t>Giới thiệu về công ty thực tập</w:t>
        </w:r>
        <w:r w:rsidR="00083680">
          <w:rPr>
            <w:webHidden/>
          </w:rPr>
          <w:tab/>
        </w:r>
        <w:r w:rsidR="00083680">
          <w:rPr>
            <w:webHidden/>
          </w:rPr>
          <w:fldChar w:fldCharType="begin"/>
        </w:r>
        <w:r w:rsidR="00083680">
          <w:rPr>
            <w:webHidden/>
          </w:rPr>
          <w:instrText xml:space="preserve"> PAGEREF _Toc61358856 \h </w:instrText>
        </w:r>
        <w:r w:rsidR="00083680">
          <w:rPr>
            <w:webHidden/>
          </w:rPr>
        </w:r>
        <w:r w:rsidR="00083680">
          <w:rPr>
            <w:webHidden/>
          </w:rPr>
          <w:fldChar w:fldCharType="separate"/>
        </w:r>
        <w:r w:rsidR="00083680">
          <w:rPr>
            <w:webHidden/>
          </w:rPr>
          <w:t>2</w:t>
        </w:r>
        <w:r w:rsidR="00083680">
          <w:rPr>
            <w:webHidden/>
          </w:rPr>
          <w:fldChar w:fldCharType="end"/>
        </w:r>
      </w:hyperlink>
    </w:p>
    <w:p w14:paraId="0F6B7864" w14:textId="77777777" w:rsidR="00083680" w:rsidRDefault="006E305D" w:rsidP="00644097">
      <w:pPr>
        <w:pStyle w:val="TOC1"/>
        <w:rPr>
          <w:rFonts w:asciiTheme="minorHAnsi" w:eastAsiaTheme="minorEastAsia" w:hAnsiTheme="minorHAnsi" w:cstheme="minorBidi"/>
          <w:sz w:val="22"/>
          <w:szCs w:val="22"/>
        </w:rPr>
      </w:pPr>
      <w:hyperlink w:anchor="_Toc61358857" w:history="1">
        <w:r w:rsidR="00083680" w:rsidRPr="00A21F69">
          <w:rPr>
            <w:rStyle w:val="Hyperlink"/>
          </w:rPr>
          <w:t>CƠ SỞ LÝ THUYẾT</w:t>
        </w:r>
        <w:r w:rsidR="00083680">
          <w:rPr>
            <w:webHidden/>
          </w:rPr>
          <w:tab/>
        </w:r>
        <w:r w:rsidR="00083680">
          <w:rPr>
            <w:webHidden/>
          </w:rPr>
          <w:fldChar w:fldCharType="begin"/>
        </w:r>
        <w:r w:rsidR="00083680">
          <w:rPr>
            <w:webHidden/>
          </w:rPr>
          <w:instrText xml:space="preserve"> PAGEREF _Toc61358857 \h </w:instrText>
        </w:r>
        <w:r w:rsidR="00083680">
          <w:rPr>
            <w:webHidden/>
          </w:rPr>
        </w:r>
        <w:r w:rsidR="00083680">
          <w:rPr>
            <w:webHidden/>
          </w:rPr>
          <w:fldChar w:fldCharType="separate"/>
        </w:r>
        <w:r w:rsidR="00083680">
          <w:rPr>
            <w:webHidden/>
          </w:rPr>
          <w:t>3</w:t>
        </w:r>
        <w:r w:rsidR="00083680">
          <w:rPr>
            <w:webHidden/>
          </w:rPr>
          <w:fldChar w:fldCharType="end"/>
        </w:r>
      </w:hyperlink>
    </w:p>
    <w:p w14:paraId="28F64449" w14:textId="77777777" w:rsidR="00083680" w:rsidRDefault="006E305D" w:rsidP="00644097">
      <w:pPr>
        <w:pStyle w:val="TOC1"/>
        <w:rPr>
          <w:rFonts w:asciiTheme="minorHAnsi" w:eastAsiaTheme="minorEastAsia" w:hAnsiTheme="minorHAnsi" w:cstheme="minorBidi"/>
          <w:sz w:val="22"/>
          <w:szCs w:val="22"/>
        </w:rPr>
      </w:pPr>
      <w:hyperlink w:anchor="_Toc61358858" w:history="1">
        <w:r w:rsidR="00083680" w:rsidRPr="00A21F69">
          <w:rPr>
            <w:rStyle w:val="Hyperlink"/>
          </w:rPr>
          <w:t>CÔNG CỤ XXXX</w:t>
        </w:r>
        <w:r w:rsidR="00083680">
          <w:rPr>
            <w:webHidden/>
          </w:rPr>
          <w:tab/>
        </w:r>
        <w:r w:rsidR="00083680">
          <w:rPr>
            <w:webHidden/>
          </w:rPr>
          <w:fldChar w:fldCharType="begin"/>
        </w:r>
        <w:r w:rsidR="00083680">
          <w:rPr>
            <w:webHidden/>
          </w:rPr>
          <w:instrText xml:space="preserve"> PAGEREF _Toc61358858 \h </w:instrText>
        </w:r>
        <w:r w:rsidR="00083680">
          <w:rPr>
            <w:webHidden/>
          </w:rPr>
        </w:r>
        <w:r w:rsidR="00083680">
          <w:rPr>
            <w:webHidden/>
          </w:rPr>
          <w:fldChar w:fldCharType="separate"/>
        </w:r>
        <w:r w:rsidR="00083680">
          <w:rPr>
            <w:webHidden/>
          </w:rPr>
          <w:t>4</w:t>
        </w:r>
        <w:r w:rsidR="00083680">
          <w:rPr>
            <w:webHidden/>
          </w:rPr>
          <w:fldChar w:fldCharType="end"/>
        </w:r>
      </w:hyperlink>
    </w:p>
    <w:p w14:paraId="0AA66197" w14:textId="77777777" w:rsidR="00083680" w:rsidRDefault="006E305D" w:rsidP="00644097">
      <w:pPr>
        <w:pStyle w:val="TOC1"/>
        <w:rPr>
          <w:rFonts w:asciiTheme="minorHAnsi" w:eastAsiaTheme="minorEastAsia" w:hAnsiTheme="minorHAnsi" w:cstheme="minorBidi"/>
          <w:sz w:val="22"/>
          <w:szCs w:val="22"/>
        </w:rPr>
      </w:pPr>
      <w:hyperlink w:anchor="_Toc61358859" w:history="1">
        <w:r w:rsidR="00083680" w:rsidRPr="00A21F69">
          <w:rPr>
            <w:rStyle w:val="Hyperlink"/>
          </w:rPr>
          <w:t>PHÂN TÍCH HỆ THỐNG</w:t>
        </w:r>
        <w:r w:rsidR="00083680">
          <w:rPr>
            <w:webHidden/>
          </w:rPr>
          <w:tab/>
        </w:r>
        <w:r w:rsidR="00083680">
          <w:rPr>
            <w:webHidden/>
          </w:rPr>
          <w:fldChar w:fldCharType="begin"/>
        </w:r>
        <w:r w:rsidR="00083680">
          <w:rPr>
            <w:webHidden/>
          </w:rPr>
          <w:instrText xml:space="preserve"> PAGEREF _Toc61358859 \h </w:instrText>
        </w:r>
        <w:r w:rsidR="00083680">
          <w:rPr>
            <w:webHidden/>
          </w:rPr>
        </w:r>
        <w:r w:rsidR="00083680">
          <w:rPr>
            <w:webHidden/>
          </w:rPr>
          <w:fldChar w:fldCharType="separate"/>
        </w:r>
        <w:r w:rsidR="00083680">
          <w:rPr>
            <w:webHidden/>
          </w:rPr>
          <w:t>5</w:t>
        </w:r>
        <w:r w:rsidR="00083680">
          <w:rPr>
            <w:webHidden/>
          </w:rPr>
          <w:fldChar w:fldCharType="end"/>
        </w:r>
      </w:hyperlink>
    </w:p>
    <w:p w14:paraId="2BFA92C2" w14:textId="77777777" w:rsidR="00083680" w:rsidRDefault="006E305D" w:rsidP="00644097">
      <w:pPr>
        <w:pStyle w:val="TOC1"/>
        <w:rPr>
          <w:rFonts w:asciiTheme="minorHAnsi" w:eastAsiaTheme="minorEastAsia" w:hAnsiTheme="minorHAnsi" w:cstheme="minorBidi"/>
          <w:sz w:val="22"/>
          <w:szCs w:val="22"/>
        </w:rPr>
      </w:pPr>
      <w:hyperlink w:anchor="_Toc61358860" w:history="1">
        <w:r w:rsidR="00083680" w:rsidRPr="00A21F69">
          <w:rPr>
            <w:rStyle w:val="Hyperlink"/>
          </w:rPr>
          <w:t>ABC</w:t>
        </w:r>
        <w:r w:rsidR="00083680">
          <w:rPr>
            <w:webHidden/>
          </w:rPr>
          <w:tab/>
        </w:r>
        <w:r w:rsidR="00083680">
          <w:rPr>
            <w:webHidden/>
          </w:rPr>
          <w:fldChar w:fldCharType="begin"/>
        </w:r>
        <w:r w:rsidR="00083680">
          <w:rPr>
            <w:webHidden/>
          </w:rPr>
          <w:instrText xml:space="preserve"> PAGEREF _Toc61358860 \h </w:instrText>
        </w:r>
        <w:r w:rsidR="00083680">
          <w:rPr>
            <w:webHidden/>
          </w:rPr>
        </w:r>
        <w:r w:rsidR="00083680">
          <w:rPr>
            <w:webHidden/>
          </w:rPr>
          <w:fldChar w:fldCharType="separate"/>
        </w:r>
        <w:r w:rsidR="00083680">
          <w:rPr>
            <w:webHidden/>
          </w:rPr>
          <w:t>6</w:t>
        </w:r>
        <w:r w:rsidR="00083680">
          <w:rPr>
            <w:webHidden/>
          </w:rPr>
          <w:fldChar w:fldCharType="end"/>
        </w:r>
      </w:hyperlink>
    </w:p>
    <w:p w14:paraId="46DCD918" w14:textId="77777777" w:rsidR="00083680" w:rsidRDefault="006E305D" w:rsidP="00644097">
      <w:pPr>
        <w:pStyle w:val="TOC1"/>
        <w:rPr>
          <w:rFonts w:asciiTheme="minorHAnsi" w:eastAsiaTheme="minorEastAsia" w:hAnsiTheme="minorHAnsi" w:cstheme="minorBidi"/>
          <w:sz w:val="22"/>
          <w:szCs w:val="22"/>
        </w:rPr>
      </w:pPr>
      <w:hyperlink w:anchor="_Toc61358861" w:history="1">
        <w:r w:rsidR="00083680" w:rsidRPr="00A21F69">
          <w:rPr>
            <w:rStyle w:val="Hyperlink"/>
          </w:rPr>
          <w:t>TÀI LIỆU THAM KHẢO</w:t>
        </w:r>
        <w:r w:rsidR="00083680">
          <w:rPr>
            <w:webHidden/>
          </w:rPr>
          <w:tab/>
        </w:r>
        <w:r w:rsidR="00083680">
          <w:rPr>
            <w:webHidden/>
          </w:rPr>
          <w:fldChar w:fldCharType="begin"/>
        </w:r>
        <w:r w:rsidR="00083680">
          <w:rPr>
            <w:webHidden/>
          </w:rPr>
          <w:instrText xml:space="preserve"> PAGEREF _Toc61358861 \h </w:instrText>
        </w:r>
        <w:r w:rsidR="00083680">
          <w:rPr>
            <w:webHidden/>
          </w:rPr>
        </w:r>
        <w:r w:rsidR="00083680">
          <w:rPr>
            <w:webHidden/>
          </w:rPr>
          <w:fldChar w:fldCharType="separate"/>
        </w:r>
        <w:r w:rsidR="00083680">
          <w:rPr>
            <w:webHidden/>
          </w:rPr>
          <w:t>7</w:t>
        </w:r>
        <w:r w:rsidR="00083680">
          <w:rPr>
            <w:webHidden/>
          </w:rPr>
          <w:fldChar w:fldCharType="end"/>
        </w:r>
      </w:hyperlink>
    </w:p>
    <w:p w14:paraId="21814589" w14:textId="77777777" w:rsidR="00083680" w:rsidRDefault="006E305D" w:rsidP="00644097">
      <w:pPr>
        <w:pStyle w:val="TOC1"/>
        <w:rPr>
          <w:rFonts w:asciiTheme="minorHAnsi" w:eastAsiaTheme="minorEastAsia" w:hAnsiTheme="minorHAnsi" w:cstheme="minorBidi"/>
          <w:sz w:val="22"/>
          <w:szCs w:val="22"/>
        </w:rPr>
      </w:pPr>
      <w:hyperlink w:anchor="_Toc61358862" w:history="1">
        <w:r w:rsidR="00083680" w:rsidRPr="00A21F69">
          <w:rPr>
            <w:rStyle w:val="Hyperlink"/>
          </w:rPr>
          <w:t>PHỤC LỤC</w:t>
        </w:r>
        <w:r w:rsidR="00083680">
          <w:rPr>
            <w:webHidden/>
          </w:rPr>
          <w:tab/>
        </w:r>
        <w:r w:rsidR="00083680">
          <w:rPr>
            <w:webHidden/>
          </w:rPr>
          <w:fldChar w:fldCharType="begin"/>
        </w:r>
        <w:r w:rsidR="00083680">
          <w:rPr>
            <w:webHidden/>
          </w:rPr>
          <w:instrText xml:space="preserve"> PAGEREF _Toc61358862 \h </w:instrText>
        </w:r>
        <w:r w:rsidR="00083680">
          <w:rPr>
            <w:webHidden/>
          </w:rPr>
        </w:r>
        <w:r w:rsidR="00083680">
          <w:rPr>
            <w:webHidden/>
          </w:rPr>
          <w:fldChar w:fldCharType="separate"/>
        </w:r>
        <w:r w:rsidR="00083680">
          <w:rPr>
            <w:webHidden/>
          </w:rPr>
          <w:t>8</w:t>
        </w:r>
        <w:r w:rsidR="00083680">
          <w:rPr>
            <w:webHidden/>
          </w:rPr>
          <w:fldChar w:fldCharType="end"/>
        </w:r>
      </w:hyperlink>
    </w:p>
    <w:p w14:paraId="1C1BF75B" w14:textId="14FD4B7E" w:rsidR="00591663" w:rsidRPr="00F16A14" w:rsidRDefault="009818DC" w:rsidP="007512EA">
      <w:pPr>
        <w:tabs>
          <w:tab w:val="right" w:leader="dot" w:pos="8730"/>
        </w:tabs>
        <w:rPr>
          <w:sz w:val="26"/>
          <w:szCs w:val="26"/>
        </w:rPr>
        <w:sectPr w:rsidR="00591663" w:rsidRPr="00F16A14" w:rsidSect="001A7E4C">
          <w:footerReference w:type="default" r:id="rId12"/>
          <w:pgSz w:w="11907" w:h="16840" w:code="9"/>
          <w:pgMar w:top="1418" w:right="1134" w:bottom="1418" w:left="1985" w:header="862" w:footer="720" w:gutter="0"/>
          <w:pgNumType w:fmt="lowerRoman" w:start="1"/>
          <w:cols w:space="720"/>
          <w:docGrid w:linePitch="326"/>
        </w:sectPr>
      </w:pPr>
      <w:r w:rsidRPr="00F16A14">
        <w:rPr>
          <w:sz w:val="26"/>
          <w:szCs w:val="26"/>
        </w:rPr>
        <w:fldChar w:fldCharType="end"/>
      </w:r>
    </w:p>
    <w:p w14:paraId="77ED0DC9" w14:textId="77777777" w:rsidR="00591663" w:rsidRPr="00F16A14" w:rsidRDefault="00591663" w:rsidP="00644097">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004D7E32" w:rsidRPr="00F16A14">
        <w:rPr>
          <w:sz w:val="26"/>
          <w:szCs w:val="26"/>
        </w:rPr>
        <w:t>ẢNH</w:t>
      </w:r>
      <w:bookmarkEnd w:id="2"/>
    </w:p>
    <w:p w14:paraId="3D5FC7E8" w14:textId="77777777" w:rsidR="00A4308B" w:rsidRPr="00F16A14" w:rsidRDefault="00A4308B" w:rsidP="00E57006">
      <w:pPr>
        <w:pStyle w:val="Noidung-Doan"/>
        <w:rPr>
          <w:szCs w:val="26"/>
        </w:rPr>
      </w:pPr>
    </w:p>
    <w:p w14:paraId="1E84F124" w14:textId="77777777" w:rsidR="00307EF8" w:rsidRPr="00F16A14" w:rsidRDefault="00307EF8" w:rsidP="00A4308B">
      <w:pPr>
        <w:pStyle w:val="TieuDe"/>
        <w:jc w:val="left"/>
        <w:rPr>
          <w:sz w:val="26"/>
          <w:szCs w:val="26"/>
        </w:rPr>
      </w:pPr>
      <w:bookmarkStart w:id="3" w:name="_Toc355590176"/>
      <w:bookmarkStart w:id="4" w:name="_Toc356485659"/>
    </w:p>
    <w:p w14:paraId="7702C77B" w14:textId="2FB9652D" w:rsidR="009A2C34" w:rsidRPr="00F16A14" w:rsidRDefault="00307EF8" w:rsidP="00644097">
      <w:pPr>
        <w:pStyle w:val="TieuDe"/>
        <w:rPr>
          <w:sz w:val="26"/>
          <w:szCs w:val="26"/>
        </w:rPr>
      </w:pPr>
      <w:r w:rsidRPr="00F16A14">
        <w:rPr>
          <w:sz w:val="26"/>
          <w:szCs w:val="26"/>
        </w:rPr>
        <w:br w:type="page"/>
      </w:r>
      <w:bookmarkEnd w:id="3"/>
      <w:bookmarkEnd w:id="4"/>
      <w:r w:rsidR="00644097" w:rsidRPr="00F16A14">
        <w:rPr>
          <w:sz w:val="26"/>
          <w:szCs w:val="26"/>
        </w:rPr>
        <w:lastRenderedPageBreak/>
        <w:t xml:space="preserve"> </w:t>
      </w: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4D802709" w:rsidR="00E94893" w:rsidRPr="006525A4" w:rsidRDefault="00644097" w:rsidP="004C62D6">
      <w:pPr>
        <w:pStyle w:val="Heading1"/>
      </w:pPr>
      <w:bookmarkStart w:id="5" w:name="_Toc355444483"/>
      <w:bookmarkStart w:id="6" w:name="_Toc355447711"/>
      <w:bookmarkStart w:id="7" w:name="_Toc355590177"/>
      <w:bookmarkStart w:id="8" w:name="_Toc356420189"/>
      <w:bookmarkStart w:id="9" w:name="_Toc356485660"/>
      <w:bookmarkEnd w:id="5"/>
      <w:bookmarkEnd w:id="6"/>
      <w:bookmarkEnd w:id="7"/>
      <w:bookmarkEnd w:id="8"/>
      <w:bookmarkEnd w:id="9"/>
      <w:r>
        <w:lastRenderedPageBreak/>
        <w:t>GIỚI THIỆU CÔNG TY</w:t>
      </w:r>
    </w:p>
    <w:p w14:paraId="46A0996F" w14:textId="77777777" w:rsidR="00644097" w:rsidRPr="00D47E05" w:rsidRDefault="00644097" w:rsidP="006E305D">
      <w:pPr>
        <w:pStyle w:val="ListParagraph"/>
        <w:numPr>
          <w:ilvl w:val="0"/>
          <w:numId w:val="7"/>
        </w:numPr>
        <w:overflowPunct/>
        <w:autoSpaceDE/>
        <w:autoSpaceDN/>
        <w:adjustRightInd/>
        <w:spacing w:line="360" w:lineRule="auto"/>
        <w:ind w:left="794" w:right="567"/>
        <w:contextualSpacing/>
        <w:jc w:val="both"/>
        <w:textAlignment w:val="auto"/>
        <w:outlineLvl w:val="1"/>
        <w:rPr>
          <w:b/>
          <w:sz w:val="28"/>
          <w:szCs w:val="28"/>
        </w:rPr>
      </w:pPr>
      <w:bookmarkStart w:id="10" w:name="_Toc416818407"/>
      <w:bookmarkStart w:id="11" w:name="_Toc416818746"/>
      <w:bookmarkStart w:id="12" w:name="_Toc416850801"/>
      <w:bookmarkStart w:id="13" w:name="_Toc416850963"/>
      <w:r w:rsidRPr="00D47E05">
        <w:rPr>
          <w:b/>
          <w:sz w:val="28"/>
          <w:szCs w:val="28"/>
        </w:rPr>
        <w:t>Tổng quan về công ty TNHH Sản Xuất Thương mại công nghiệp AVAL</w:t>
      </w:r>
      <w:bookmarkEnd w:id="10"/>
      <w:bookmarkEnd w:id="11"/>
      <w:bookmarkEnd w:id="12"/>
      <w:bookmarkEnd w:id="13"/>
    </w:p>
    <w:p w14:paraId="1A2B0C72" w14:textId="77777777" w:rsidR="00644097" w:rsidRPr="00D47E05" w:rsidRDefault="00644097" w:rsidP="006E305D">
      <w:pPr>
        <w:pStyle w:val="ListParagraph"/>
        <w:numPr>
          <w:ilvl w:val="0"/>
          <w:numId w:val="9"/>
        </w:numPr>
        <w:overflowPunct/>
        <w:autoSpaceDE/>
        <w:autoSpaceDN/>
        <w:adjustRightInd/>
        <w:ind w:left="568" w:right="567" w:hanging="1"/>
        <w:contextualSpacing/>
        <w:jc w:val="both"/>
        <w:textAlignment w:val="auto"/>
        <w:outlineLvl w:val="2"/>
        <w:rPr>
          <w:b/>
          <w:sz w:val="28"/>
          <w:szCs w:val="28"/>
        </w:rPr>
      </w:pPr>
      <w:bookmarkStart w:id="14" w:name="_Toc416818408"/>
      <w:bookmarkStart w:id="15" w:name="_Toc416818747"/>
      <w:bookmarkStart w:id="16" w:name="_Toc416850802"/>
      <w:bookmarkStart w:id="17" w:name="_Toc416850964"/>
      <w:r w:rsidRPr="00D47E05">
        <w:rPr>
          <w:b/>
          <w:sz w:val="28"/>
          <w:szCs w:val="28"/>
        </w:rPr>
        <w:t>Lịch sử hình thành:</w:t>
      </w:r>
      <w:bookmarkEnd w:id="14"/>
      <w:bookmarkEnd w:id="15"/>
      <w:bookmarkEnd w:id="16"/>
      <w:bookmarkEnd w:id="17"/>
    </w:p>
    <w:p w14:paraId="00893215"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ab/>
        <w:t xml:space="preserve">Công ty TNHH SX TM Công nghiệp A.V.A.L được thành lập vào ngày 01/03/2000, số giấy phép đăng ký kinh doanh: 4102000321 cấp tại sở kế hoạch và đầu tư tp HCM </w:t>
      </w:r>
    </w:p>
    <w:p w14:paraId="2A52F9BE"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 xml:space="preserve">Tên công ty: TNHH  Sản Xuất – Thương Mại – Công Nghiệp A.V.A.L  </w:t>
      </w:r>
    </w:p>
    <w:p w14:paraId="4C43A4A6"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giao dịch: TNHH SX – TM – CN A.V.A.L</w:t>
      </w:r>
    </w:p>
    <w:p w14:paraId="5A10433E"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viết tắt: CÔNG TY A.V.A.L</w:t>
      </w:r>
    </w:p>
    <w:p w14:paraId="3CF075E5"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Tên tiếng anh: A.V.A.L CO, LTD</w:t>
      </w:r>
    </w:p>
    <w:p w14:paraId="6FE799E5"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Địa chỉ: Lô A65/II-A72/II, Đường số 4 Khu công nghiệp Vĩnh Lộc, Phường Bình Hưng Hòa B, Quận Bình Tân.</w:t>
      </w:r>
    </w:p>
    <w:p w14:paraId="2307DFE1" w14:textId="77777777" w:rsidR="00644097" w:rsidRPr="00D47E05" w:rsidRDefault="00644097" w:rsidP="006E305D">
      <w:pPr>
        <w:numPr>
          <w:ilvl w:val="0"/>
          <w:numId w:val="6"/>
        </w:numPr>
        <w:overflowPunct/>
        <w:autoSpaceDE/>
        <w:autoSpaceDN/>
        <w:adjustRightInd/>
        <w:spacing w:beforeLines="30" w:before="72" w:afterLines="30" w:after="72" w:line="360" w:lineRule="auto"/>
        <w:ind w:left="567" w:right="567" w:firstLine="0"/>
        <w:jc w:val="both"/>
        <w:textAlignment w:val="auto"/>
        <w:rPr>
          <w:sz w:val="28"/>
          <w:szCs w:val="28"/>
        </w:rPr>
      </w:pPr>
      <w:r w:rsidRPr="00D47E05">
        <w:rPr>
          <w:sz w:val="28"/>
          <w:szCs w:val="28"/>
        </w:rPr>
        <w:t>Ngành sản xuất, kinh doanh: sản xuất thuốc diệt côn trùng, hóa mỹ phẩm.</w:t>
      </w:r>
    </w:p>
    <w:p w14:paraId="00246D9E" w14:textId="77777777" w:rsidR="00644097" w:rsidRPr="00D47E05" w:rsidRDefault="00644097" w:rsidP="006E305D">
      <w:pPr>
        <w:pStyle w:val="ListParagraph"/>
        <w:numPr>
          <w:ilvl w:val="0"/>
          <w:numId w:val="9"/>
        </w:numPr>
        <w:overflowPunct/>
        <w:autoSpaceDE/>
        <w:autoSpaceDN/>
        <w:adjustRightInd/>
        <w:ind w:left="567" w:right="567" w:firstLine="0"/>
        <w:contextualSpacing/>
        <w:jc w:val="both"/>
        <w:textAlignment w:val="auto"/>
        <w:outlineLvl w:val="2"/>
        <w:rPr>
          <w:b/>
          <w:sz w:val="28"/>
          <w:szCs w:val="28"/>
        </w:rPr>
      </w:pPr>
      <w:bookmarkStart w:id="18" w:name="_Toc416818409"/>
      <w:bookmarkStart w:id="19" w:name="_Toc416818748"/>
      <w:bookmarkStart w:id="20" w:name="_Toc416850803"/>
      <w:bookmarkStart w:id="21" w:name="_Toc416850965"/>
      <w:r w:rsidRPr="00D47E05">
        <w:rPr>
          <w:b/>
          <w:sz w:val="28"/>
          <w:szCs w:val="28"/>
        </w:rPr>
        <w:t>Quá trình phát triển của công ty</w:t>
      </w:r>
      <w:bookmarkEnd w:id="18"/>
      <w:bookmarkEnd w:id="19"/>
      <w:bookmarkEnd w:id="20"/>
      <w:bookmarkEnd w:id="21"/>
    </w:p>
    <w:p w14:paraId="108E06B1"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Thời gian đầu thành lập công ty gặp rất nhiều khó khăn trong kinh doanh và sản xuất sản phẩm, do chưa mở rộng nhà phân phối, kỹ thuật còn yếu, đội ngũ bán hàng chưa nắm rõ về sản phẩm để giới thiệu đến người tiêu dùng.</w:t>
      </w:r>
    </w:p>
    <w:p w14:paraId="33A361EF"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Nhưng hiện nay thì nhãn hiệu Falcon đã có rất nhiều và đứng vững trên thị trường.</w:t>
      </w:r>
    </w:p>
    <w:p w14:paraId="1DF0E76C"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Do thay đổi chiến lược kinh doanh mới, phát triển thêm nhà phân phối ở các tỉnh và đội ngũ nhân viên bán hàng được huấn luyện chuyên nghiệp.</w:t>
      </w:r>
    </w:p>
    <w:p w14:paraId="3DEADEDF" w14:textId="77777777" w:rsidR="00644097" w:rsidRDefault="00644097" w:rsidP="00644097">
      <w:pPr>
        <w:spacing w:beforeLines="30" w:before="72" w:afterLines="30" w:after="72" w:line="360" w:lineRule="auto"/>
        <w:ind w:left="567" w:right="567"/>
        <w:jc w:val="both"/>
        <w:rPr>
          <w:sz w:val="28"/>
          <w:szCs w:val="28"/>
        </w:rPr>
      </w:pPr>
      <w:r w:rsidRPr="00D47E05">
        <w:rPr>
          <w:sz w:val="28"/>
          <w:szCs w:val="28"/>
        </w:rPr>
        <w:t xml:space="preserve">Điều quan trọng nhất là công ty sản xuất sản phẩm luôn chú trọng đến yếu tố chất lượng của sản phẩm, bằng chứng là trong suốt 10 năm qua </w:t>
      </w:r>
      <w:r w:rsidRPr="00D47E05">
        <w:rPr>
          <w:sz w:val="28"/>
          <w:szCs w:val="28"/>
        </w:rPr>
        <w:lastRenderedPageBreak/>
        <w:t>nhãn hàng Falcon luôn đạt danh hiệu hàng Việt Nam chất lượng cao do người tiêu dùng bình chọn.</w:t>
      </w:r>
    </w:p>
    <w:p w14:paraId="7674D32C" w14:textId="77777777" w:rsidR="00644097" w:rsidRPr="00AF2B33" w:rsidRDefault="00644097" w:rsidP="00644097">
      <w:pPr>
        <w:spacing w:beforeLines="30" w:before="72" w:afterLines="30" w:after="72" w:line="360" w:lineRule="auto"/>
        <w:ind w:left="567" w:right="567"/>
        <w:jc w:val="both"/>
        <w:rPr>
          <w:b/>
          <w:sz w:val="28"/>
          <w:szCs w:val="28"/>
        </w:rPr>
      </w:pPr>
    </w:p>
    <w:p w14:paraId="7AD627BB"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1.1.3. Sứ mệnh và tầm nhìn </w:t>
      </w:r>
    </w:p>
    <w:p w14:paraId="04BF2EBE"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Sứ Mệnh </w:t>
      </w:r>
    </w:p>
    <w:p w14:paraId="3570E19A" w14:textId="77777777" w:rsidR="00644097" w:rsidRDefault="00644097" w:rsidP="00644097">
      <w:pPr>
        <w:spacing w:beforeLines="30" w:before="72" w:afterLines="30" w:after="72" w:line="360" w:lineRule="auto"/>
        <w:ind w:left="567" w:right="567"/>
        <w:jc w:val="both"/>
        <w:rPr>
          <w:sz w:val="28"/>
          <w:szCs w:val="28"/>
        </w:rPr>
      </w:pPr>
      <w:r>
        <w:rPr>
          <w:sz w:val="28"/>
          <w:szCs w:val="28"/>
        </w:rPr>
        <w:tab/>
        <w:t xml:space="preserve">Aval mang đến những sản phẩm chất lượng bằng trách nhiệm, trái tim và tình yêu đối với cuộc sống con người </w:t>
      </w:r>
    </w:p>
    <w:p w14:paraId="468B9BB9"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Tầm nhìn </w:t>
      </w:r>
    </w:p>
    <w:p w14:paraId="74E1ECAF" w14:textId="77777777" w:rsidR="00644097" w:rsidRDefault="00644097" w:rsidP="00644097">
      <w:pPr>
        <w:spacing w:beforeLines="30" w:before="72" w:afterLines="30" w:after="72" w:line="360" w:lineRule="auto"/>
        <w:ind w:left="567" w:right="567"/>
        <w:jc w:val="both"/>
        <w:rPr>
          <w:sz w:val="28"/>
          <w:szCs w:val="28"/>
        </w:rPr>
      </w:pPr>
      <w:r>
        <w:rPr>
          <w:sz w:val="28"/>
          <w:szCs w:val="28"/>
        </w:rPr>
        <w:t xml:space="preserve"> Phấn đấu vươn lên thành doanh nghiệp hành đầu Việt Nam về </w:t>
      </w:r>
      <w:r>
        <w:rPr>
          <w:sz w:val="28"/>
          <w:szCs w:val="28"/>
        </w:rPr>
        <w:tab/>
        <w:t xml:space="preserve">sản xuất chất diệt trùng và tẩy rửa, đủ sức canh tranh và hội nhập quốc tế </w:t>
      </w:r>
    </w:p>
    <w:p w14:paraId="1A41E5AB" w14:textId="77777777" w:rsidR="00644097" w:rsidRDefault="00644097" w:rsidP="00644097">
      <w:pPr>
        <w:spacing w:beforeLines="30" w:before="72" w:afterLines="30" w:after="72" w:line="360" w:lineRule="auto"/>
        <w:ind w:left="567" w:right="567"/>
        <w:jc w:val="both"/>
        <w:rPr>
          <w:b/>
          <w:sz w:val="28"/>
          <w:szCs w:val="28"/>
        </w:rPr>
      </w:pPr>
      <w:r>
        <w:rPr>
          <w:b/>
          <w:sz w:val="28"/>
          <w:szCs w:val="28"/>
        </w:rPr>
        <w:t xml:space="preserve">Giá trị cốt lõi </w:t>
      </w:r>
    </w:p>
    <w:p w14:paraId="6D14A0C4" w14:textId="77777777" w:rsidR="00644097" w:rsidRPr="009B252C" w:rsidRDefault="00644097" w:rsidP="00644097">
      <w:pPr>
        <w:spacing w:beforeLines="30" w:before="72" w:afterLines="30" w:after="72" w:line="360" w:lineRule="auto"/>
        <w:ind w:left="567" w:right="567"/>
        <w:jc w:val="both"/>
        <w:rPr>
          <w:b/>
          <w:sz w:val="28"/>
          <w:szCs w:val="28"/>
        </w:rPr>
      </w:pPr>
      <w:r>
        <w:rPr>
          <w:b/>
          <w:noProof/>
          <w:sz w:val="28"/>
          <w:szCs w:val="28"/>
        </w:rPr>
        <w:drawing>
          <wp:inline distT="0" distB="0" distL="0" distR="0" wp14:anchorId="51CA32C0" wp14:editId="5509DD72">
            <wp:extent cx="3515216" cy="361047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CFA9C.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3610479"/>
                    </a:xfrm>
                    <a:prstGeom prst="rect">
                      <a:avLst/>
                    </a:prstGeom>
                  </pic:spPr>
                </pic:pic>
              </a:graphicData>
            </a:graphic>
          </wp:inline>
        </w:drawing>
      </w:r>
    </w:p>
    <w:p w14:paraId="4B6882A1" w14:textId="77777777" w:rsidR="00644097" w:rsidRPr="00D47E05" w:rsidRDefault="00644097" w:rsidP="006E305D">
      <w:pPr>
        <w:pStyle w:val="ListParagraph"/>
        <w:numPr>
          <w:ilvl w:val="0"/>
          <w:numId w:val="7"/>
        </w:numPr>
        <w:overflowPunct/>
        <w:autoSpaceDE/>
        <w:autoSpaceDN/>
        <w:adjustRightInd/>
        <w:spacing w:line="360" w:lineRule="auto"/>
        <w:ind w:left="794" w:right="567"/>
        <w:contextualSpacing/>
        <w:jc w:val="both"/>
        <w:textAlignment w:val="auto"/>
        <w:outlineLvl w:val="1"/>
        <w:rPr>
          <w:b/>
          <w:sz w:val="28"/>
          <w:szCs w:val="28"/>
        </w:rPr>
      </w:pPr>
      <w:bookmarkStart w:id="22" w:name="_Toc416818410"/>
      <w:bookmarkStart w:id="23" w:name="_Toc416818749"/>
      <w:bookmarkStart w:id="24" w:name="_Toc416850804"/>
      <w:bookmarkStart w:id="25" w:name="_Toc416850966"/>
      <w:r w:rsidRPr="00D47E05">
        <w:rPr>
          <w:b/>
          <w:sz w:val="28"/>
          <w:szCs w:val="28"/>
        </w:rPr>
        <w:t>Cơ cấu tổ chức bộ máy công ty</w:t>
      </w:r>
      <w:bookmarkEnd w:id="22"/>
      <w:bookmarkEnd w:id="23"/>
      <w:bookmarkEnd w:id="24"/>
      <w:bookmarkEnd w:id="25"/>
    </w:p>
    <w:p w14:paraId="0368250C" w14:textId="77777777" w:rsidR="00644097" w:rsidRPr="00D47E05" w:rsidRDefault="00644097" w:rsidP="006E305D">
      <w:pPr>
        <w:pStyle w:val="ListParagraph"/>
        <w:numPr>
          <w:ilvl w:val="0"/>
          <w:numId w:val="8"/>
        </w:numPr>
        <w:overflowPunct/>
        <w:autoSpaceDE/>
        <w:autoSpaceDN/>
        <w:adjustRightInd/>
        <w:spacing w:beforeLines="30" w:before="72" w:afterLines="30" w:after="72" w:line="360" w:lineRule="auto"/>
        <w:ind w:left="567" w:right="567" w:firstLine="0"/>
        <w:contextualSpacing/>
        <w:jc w:val="both"/>
        <w:textAlignment w:val="auto"/>
        <w:outlineLvl w:val="2"/>
        <w:rPr>
          <w:b/>
          <w:sz w:val="28"/>
          <w:szCs w:val="28"/>
        </w:rPr>
      </w:pPr>
      <w:bookmarkStart w:id="26" w:name="_Toc416818411"/>
      <w:bookmarkStart w:id="27" w:name="_Toc416818750"/>
      <w:bookmarkStart w:id="28" w:name="_Toc416850805"/>
      <w:bookmarkStart w:id="29" w:name="_Toc416850967"/>
      <w:r w:rsidRPr="00D47E05">
        <w:rPr>
          <w:b/>
          <w:sz w:val="28"/>
          <w:szCs w:val="28"/>
        </w:rPr>
        <w:t>Sơ đồ cơ cấu tổ chức bộ máy quản lý của công ty</w:t>
      </w:r>
      <w:bookmarkEnd w:id="26"/>
      <w:bookmarkEnd w:id="27"/>
      <w:bookmarkEnd w:id="28"/>
      <w:bookmarkEnd w:id="29"/>
    </w:p>
    <w:p w14:paraId="71E76E7E" w14:textId="722B7D7A" w:rsidR="00644097" w:rsidRPr="00D47E05" w:rsidRDefault="00067B81" w:rsidP="00644097">
      <w:pPr>
        <w:spacing w:beforeLines="30" w:before="72" w:afterLines="30" w:after="72" w:line="360" w:lineRule="auto"/>
        <w:ind w:left="567" w:right="567"/>
        <w:jc w:val="both"/>
        <w:rPr>
          <w:b/>
          <w:sz w:val="28"/>
          <w:szCs w:val="28"/>
        </w:rPr>
      </w:pPr>
      <w:r w:rsidRPr="00067B81">
        <w:rPr>
          <w:b/>
          <w:sz w:val="28"/>
          <w:szCs w:val="28"/>
        </w:rPr>
        <w:lastRenderedPageBreak/>
        <w:drawing>
          <wp:inline distT="0" distB="0" distL="0" distR="0" wp14:anchorId="0979B1D3" wp14:editId="58B1990E">
            <wp:extent cx="5760720" cy="2728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28341"/>
                    </a:xfrm>
                    <a:prstGeom prst="rect">
                      <a:avLst/>
                    </a:prstGeom>
                  </pic:spPr>
                </pic:pic>
              </a:graphicData>
            </a:graphic>
          </wp:inline>
        </w:drawing>
      </w:r>
    </w:p>
    <w:p w14:paraId="5686D0B5" w14:textId="77777777" w:rsidR="00644097" w:rsidRPr="00D47E05" w:rsidRDefault="00644097" w:rsidP="00644097">
      <w:pPr>
        <w:spacing w:beforeLines="30" w:before="72" w:afterLines="30" w:after="72" w:line="360" w:lineRule="auto"/>
        <w:ind w:left="567" w:right="567"/>
        <w:jc w:val="both"/>
        <w:rPr>
          <w:b/>
          <w:sz w:val="28"/>
          <w:szCs w:val="28"/>
        </w:rPr>
      </w:pPr>
    </w:p>
    <w:p w14:paraId="0D019031" w14:textId="77777777" w:rsidR="00644097" w:rsidRPr="00D47E05" w:rsidRDefault="00644097" w:rsidP="006E305D">
      <w:pPr>
        <w:pStyle w:val="ListParagraph"/>
        <w:numPr>
          <w:ilvl w:val="0"/>
          <w:numId w:val="8"/>
        </w:numPr>
        <w:overflowPunct/>
        <w:autoSpaceDE/>
        <w:autoSpaceDN/>
        <w:adjustRightInd/>
        <w:spacing w:beforeLines="30" w:before="72" w:afterLines="30" w:after="72" w:line="360" w:lineRule="auto"/>
        <w:ind w:left="567" w:right="567" w:firstLine="0"/>
        <w:contextualSpacing/>
        <w:jc w:val="both"/>
        <w:textAlignment w:val="auto"/>
        <w:outlineLvl w:val="2"/>
        <w:rPr>
          <w:b/>
          <w:sz w:val="28"/>
          <w:szCs w:val="28"/>
        </w:rPr>
      </w:pPr>
      <w:bookmarkStart w:id="30" w:name="_Toc416818412"/>
      <w:bookmarkStart w:id="31" w:name="_Toc416818751"/>
      <w:bookmarkStart w:id="32" w:name="_Toc416850806"/>
      <w:bookmarkStart w:id="33" w:name="_Toc416850968"/>
      <w:r w:rsidRPr="00D47E05">
        <w:rPr>
          <w:b/>
          <w:sz w:val="28"/>
          <w:szCs w:val="28"/>
        </w:rPr>
        <w:t>Chức năng của các phòng ban:</w:t>
      </w:r>
      <w:bookmarkEnd w:id="30"/>
      <w:bookmarkEnd w:id="31"/>
      <w:bookmarkEnd w:id="32"/>
      <w:bookmarkEnd w:id="33"/>
    </w:p>
    <w:p w14:paraId="10055283" w14:textId="77777777" w:rsidR="00644097" w:rsidRPr="00D47E05" w:rsidRDefault="00644097" w:rsidP="00644097">
      <w:pPr>
        <w:spacing w:beforeLines="30" w:before="72" w:afterLines="30" w:after="72" w:line="360" w:lineRule="auto"/>
        <w:ind w:left="567" w:right="567"/>
        <w:jc w:val="both"/>
        <w:rPr>
          <w:sz w:val="28"/>
          <w:szCs w:val="28"/>
        </w:rPr>
      </w:pPr>
      <w:r w:rsidRPr="00D47E05">
        <w:rPr>
          <w:b/>
          <w:sz w:val="28"/>
          <w:szCs w:val="28"/>
        </w:rPr>
        <w:t>- Giám Đốc:</w:t>
      </w:r>
      <w:r w:rsidRPr="00D47E05">
        <w:rPr>
          <w:sz w:val="28"/>
          <w:szCs w:val="28"/>
        </w:rPr>
        <w:t xml:space="preserve"> chịu trách nhiệm trực tiếp với nhà nước và cơ quan chủ quản cấp trên.</w:t>
      </w:r>
    </w:p>
    <w:p w14:paraId="373B3399" w14:textId="77777777" w:rsidR="00644097" w:rsidRPr="00D47E05" w:rsidRDefault="00644097" w:rsidP="00644097">
      <w:pPr>
        <w:spacing w:beforeLines="30" w:before="72" w:afterLines="30" w:after="72" w:line="360" w:lineRule="auto"/>
        <w:ind w:left="567" w:right="567"/>
        <w:jc w:val="both"/>
        <w:rPr>
          <w:sz w:val="28"/>
          <w:szCs w:val="28"/>
        </w:rPr>
      </w:pPr>
      <w:r w:rsidRPr="00D47E05">
        <w:rPr>
          <w:b/>
          <w:sz w:val="28"/>
          <w:szCs w:val="28"/>
        </w:rPr>
        <w:t>- Giám Đốc điều hành</w:t>
      </w:r>
      <w:r w:rsidRPr="00D47E05">
        <w:rPr>
          <w:sz w:val="28"/>
          <w:szCs w:val="28"/>
        </w:rPr>
        <w:t xml:space="preserve"> : chịu trách nhiệm điều hành mọi hoạt động của các phòng</w:t>
      </w:r>
    </w:p>
    <w:p w14:paraId="75373D69"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ban theo chế độ và quy định của công ty.</w:t>
      </w:r>
    </w:p>
    <w:p w14:paraId="633BD443" w14:textId="77777777" w:rsidR="00644097" w:rsidRPr="00D47E05" w:rsidRDefault="00644097" w:rsidP="00644097">
      <w:pPr>
        <w:spacing w:beforeLines="30" w:before="72" w:afterLines="30" w:after="72" w:line="360" w:lineRule="auto"/>
        <w:ind w:left="567" w:right="567"/>
        <w:jc w:val="both"/>
        <w:rPr>
          <w:b/>
          <w:sz w:val="28"/>
          <w:szCs w:val="28"/>
        </w:rPr>
      </w:pPr>
      <w:r w:rsidRPr="00D47E05">
        <w:rPr>
          <w:b/>
          <w:sz w:val="28"/>
          <w:szCs w:val="28"/>
        </w:rPr>
        <w:t>- Phòng kinh doanh – quản lý khách hàng:</w:t>
      </w:r>
    </w:p>
    <w:p w14:paraId="094AF692"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 Lên kế hoạch bán hàng, tiếp nhận và lập đơn đặt hàng cho từng khách hàng, theo dõi hoạt động kinh doanh của công ty</w:t>
      </w:r>
    </w:p>
    <w:p w14:paraId="1BE1E58E" w14:textId="77777777" w:rsidR="00644097" w:rsidRPr="00D47E05" w:rsidRDefault="00644097" w:rsidP="00644097">
      <w:pPr>
        <w:spacing w:beforeLines="30" w:before="72" w:afterLines="30" w:after="72" w:line="360" w:lineRule="auto"/>
        <w:ind w:left="567" w:right="567"/>
        <w:jc w:val="both"/>
        <w:rPr>
          <w:sz w:val="28"/>
          <w:szCs w:val="28"/>
        </w:rPr>
      </w:pPr>
      <w:r w:rsidRPr="00D47E05">
        <w:rPr>
          <w:sz w:val="28"/>
          <w:szCs w:val="28"/>
        </w:rPr>
        <w:t>+ Theo dõi hợp đồng theo danh sách khách hàng, chăm sóc khách hàng và giải quyết các khiếu nại của khách hàng.</w:t>
      </w:r>
    </w:p>
    <w:p w14:paraId="44303A00" w14:textId="77777777" w:rsidR="00644097" w:rsidRPr="00D47E05" w:rsidRDefault="00644097" w:rsidP="00644097">
      <w:pPr>
        <w:spacing w:beforeLines="30" w:before="72" w:afterLines="30" w:after="72" w:line="360" w:lineRule="auto"/>
        <w:ind w:left="567" w:right="567"/>
        <w:jc w:val="both"/>
        <w:rPr>
          <w:b/>
          <w:sz w:val="28"/>
          <w:szCs w:val="28"/>
        </w:rPr>
      </w:pPr>
      <w:r w:rsidRPr="00D47E05">
        <w:rPr>
          <w:b/>
          <w:sz w:val="28"/>
          <w:szCs w:val="28"/>
        </w:rPr>
        <w:t>- Phòng kế toán – nhân sự:</w:t>
      </w:r>
    </w:p>
    <w:p w14:paraId="092DDB6F" w14:textId="77777777" w:rsidR="00644097" w:rsidRPr="00D47E05" w:rsidRDefault="00644097" w:rsidP="00644097">
      <w:pPr>
        <w:spacing w:line="360" w:lineRule="auto"/>
        <w:ind w:left="567" w:right="567"/>
        <w:jc w:val="both"/>
        <w:rPr>
          <w:sz w:val="28"/>
          <w:szCs w:val="28"/>
        </w:rPr>
      </w:pPr>
      <w:r w:rsidRPr="00D47E05">
        <w:rPr>
          <w:sz w:val="28"/>
          <w:szCs w:val="28"/>
        </w:rPr>
        <w:t xml:space="preserve">+ Ghi chép sổ sách kế toán, lập các bảng biếu báo cáo, cung cấp số liệu cho bộ phận kinh doanh để bộ phận này tìm biện pháp nâng cao hiệu quả sản xuất kinh doanh, lập báo cáo thường xuyên tài chính cho ban giám đốc, kiểm tra tình hình nguyên vật liệu, thành phẩm, hàng hóa đầu kỳ, cuối kỳ (xuất, nhập, tồn). Tổ chức và quản lý thực hiện </w:t>
      </w:r>
      <w:r w:rsidRPr="00D47E05">
        <w:rPr>
          <w:sz w:val="28"/>
          <w:szCs w:val="28"/>
        </w:rPr>
        <w:lastRenderedPageBreak/>
        <w:t>các mặt về công tác tổ chức cán bộ, lao động tiền lương, bảo hộ lao động, bảo hiểm xã hội.</w:t>
      </w:r>
    </w:p>
    <w:p w14:paraId="3F47E51A" w14:textId="77777777" w:rsidR="00644097" w:rsidRPr="00D47E05" w:rsidRDefault="00644097" w:rsidP="00644097">
      <w:pPr>
        <w:spacing w:line="360" w:lineRule="auto"/>
        <w:ind w:left="567" w:right="567"/>
        <w:jc w:val="both"/>
        <w:rPr>
          <w:sz w:val="28"/>
          <w:szCs w:val="28"/>
        </w:rPr>
      </w:pPr>
      <w:r w:rsidRPr="00D47E05">
        <w:rPr>
          <w:sz w:val="28"/>
          <w:szCs w:val="28"/>
        </w:rPr>
        <w:t>+ Lên kế hoạch mua vật tư theo kế hoạch của sản xuất kinh doanh.</w:t>
      </w:r>
    </w:p>
    <w:p w14:paraId="442CDDA1" w14:textId="77777777" w:rsidR="00644097" w:rsidRPr="00D47E05" w:rsidRDefault="00644097" w:rsidP="00644097">
      <w:pPr>
        <w:spacing w:line="360" w:lineRule="auto"/>
        <w:ind w:left="567" w:right="567"/>
        <w:jc w:val="both"/>
        <w:rPr>
          <w:sz w:val="28"/>
          <w:szCs w:val="28"/>
        </w:rPr>
      </w:pPr>
      <w:r w:rsidRPr="00D47E05">
        <w:rPr>
          <w:b/>
          <w:sz w:val="28"/>
          <w:szCs w:val="28"/>
        </w:rPr>
        <w:t>- Phòng R&amp;D</w:t>
      </w:r>
      <w:r w:rsidRPr="00D47E05">
        <w:rPr>
          <w:sz w:val="28"/>
          <w:szCs w:val="28"/>
        </w:rPr>
        <w:t>: Phòng nghiên cứu và phát triển sản phẩm</w:t>
      </w:r>
    </w:p>
    <w:p w14:paraId="083F3266" w14:textId="77777777" w:rsidR="00644097" w:rsidRPr="00D47E05" w:rsidRDefault="00644097" w:rsidP="00644097">
      <w:pPr>
        <w:spacing w:line="360" w:lineRule="auto"/>
        <w:ind w:left="567" w:right="567"/>
        <w:jc w:val="both"/>
        <w:rPr>
          <w:sz w:val="28"/>
          <w:szCs w:val="28"/>
        </w:rPr>
      </w:pPr>
      <w:r w:rsidRPr="00D47E05">
        <w:rPr>
          <w:b/>
          <w:sz w:val="28"/>
          <w:szCs w:val="28"/>
        </w:rPr>
        <w:t>- Bộ phận sản xuất</w:t>
      </w:r>
      <w:r w:rsidRPr="00D47E05">
        <w:rPr>
          <w:sz w:val="28"/>
          <w:szCs w:val="28"/>
        </w:rPr>
        <w:t>: Là bộ phận quan trọng nhất, sản xuất và quản lý chất lượng từ khâu đầu tiên đến khâu cuối cùng trong quá trình hoàn thiện sản phẩm.</w:t>
      </w:r>
    </w:p>
    <w:p w14:paraId="1E04E2E3" w14:textId="77777777" w:rsidR="00932EA2" w:rsidRDefault="00932EA2" w:rsidP="004C62D6">
      <w:pPr>
        <w:pStyle w:val="Heading1"/>
      </w:pPr>
      <w:r>
        <w:br w:type="page"/>
      </w:r>
    </w:p>
    <w:p w14:paraId="285570DB" w14:textId="5B7B2345" w:rsidR="004C62D6" w:rsidRDefault="004C62D6" w:rsidP="004C62D6">
      <w:pPr>
        <w:pStyle w:val="Heading1"/>
      </w:pPr>
      <w:r>
        <w:lastRenderedPageBreak/>
        <w:t>TỔNG QUAN VỀ ERP</w:t>
      </w:r>
    </w:p>
    <w:p w14:paraId="45730C76" w14:textId="77777777" w:rsidR="004C62D6" w:rsidRDefault="004C62D6" w:rsidP="006B50C3">
      <w:pPr>
        <w:pStyle w:val="Heading2"/>
      </w:pPr>
      <w:r w:rsidRPr="004C62D6">
        <w:t>Định nghĩa</w:t>
      </w:r>
    </w:p>
    <w:p w14:paraId="06B815C7" w14:textId="77777777" w:rsidR="002C329A" w:rsidRDefault="002C329A" w:rsidP="002C329A">
      <w:pPr>
        <w:pStyle w:val="NormalWeb"/>
        <w:spacing w:before="0" w:beforeAutospacing="0" w:after="160" w:afterAutospacing="0"/>
        <w:ind w:left="284" w:firstLine="283"/>
        <w:jc w:val="both"/>
      </w:pPr>
      <w:r>
        <w:rPr>
          <w:b/>
          <w:bCs/>
          <w:color w:val="000000"/>
          <w:sz w:val="26"/>
          <w:szCs w:val="26"/>
        </w:rPr>
        <w:t>Đứng ở góc độ quản lý</w:t>
      </w:r>
      <w:r>
        <w:rPr>
          <w:color w:val="000000"/>
          <w:sz w:val="26"/>
          <w:szCs w:val="26"/>
        </w:rPr>
        <w:t>: ERP là “một giải pháp quản lý và tổ chức dựa trên nền tảng kỹ thuật thông tin đối với những thách thức do môi trường tạo ra” (Laudon and Laudon, 1995).</w:t>
      </w:r>
    </w:p>
    <w:p w14:paraId="5F2837DA" w14:textId="77777777" w:rsidR="002C329A" w:rsidRDefault="002C329A" w:rsidP="002C329A">
      <w:pPr>
        <w:pStyle w:val="NormalWeb"/>
        <w:spacing w:before="240" w:beforeAutospacing="0" w:after="160" w:afterAutospacing="0"/>
        <w:ind w:left="284" w:firstLine="278"/>
        <w:jc w:val="both"/>
      </w:pPr>
      <w:r>
        <w:rPr>
          <w:b/>
          <w:bCs/>
          <w:color w:val="000000"/>
          <w:sz w:val="26"/>
          <w:szCs w:val="26"/>
        </w:rPr>
        <w:t xml:space="preserve">Theo quan điểm HTTT: </w:t>
      </w:r>
      <w:r>
        <w:rPr>
          <w:color w:val="000000"/>
          <w:sz w:val="26"/>
          <w:szCs w:val="26"/>
        </w:rPr>
        <w:t>Một hệ thống ERP là một hệ thống quản lý doanh nghiệp đa phân hệ cho phép các doanh nghiệp “tự động và tích hợp các quy trình kinh doanh, chia sẻ thông tin chung trong toàn doanh nghiệp, cho phép xuất ra và truy cập dữ liệu với thời gian thực” (Deloitte, 1999, “ERPs second wave”, Deloitte Consulting).</w:t>
      </w:r>
    </w:p>
    <w:p w14:paraId="51B89A2B" w14:textId="77777777" w:rsidR="002C329A" w:rsidRPr="002C329A" w:rsidRDefault="002C329A" w:rsidP="002C329A">
      <w:pPr>
        <w:pStyle w:val="Paragraph"/>
      </w:pPr>
    </w:p>
    <w:p w14:paraId="34529E5D" w14:textId="77777777" w:rsidR="004C62D6" w:rsidRDefault="004C62D6" w:rsidP="006B50C3">
      <w:pPr>
        <w:pStyle w:val="Heading2"/>
      </w:pPr>
      <w:hyperlink r:id="rId15" w:anchor="heading=h.4d34og8" w:history="1">
        <w:r w:rsidRPr="004C62D6">
          <w:rPr>
            <w:rStyle w:val="Hyperlink"/>
            <w:color w:val="000000"/>
            <w:szCs w:val="26"/>
            <w:u w:val="none"/>
          </w:rPr>
          <w:t>Hiệu quả của ERP đối với doanh nghiệp</w:t>
        </w:r>
      </w:hyperlink>
    </w:p>
    <w:p w14:paraId="2F7E9060"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hoạt động:</w:t>
      </w:r>
    </w:p>
    <w:p w14:paraId="25757FFA" w14:textId="77777777" w:rsidR="002C329A" w:rsidRDefault="002C329A" w:rsidP="002C329A">
      <w:pPr>
        <w:pStyle w:val="NormalWeb"/>
        <w:spacing w:before="0" w:beforeAutospacing="0" w:after="160" w:afterAutospacing="0"/>
        <w:ind w:firstLine="851"/>
        <w:jc w:val="both"/>
      </w:pPr>
      <w:r>
        <w:rPr>
          <w:color w:val="000000"/>
          <w:sz w:val="26"/>
          <w:szCs w:val="26"/>
        </w:rPr>
        <w:t>+ Tăng hiệu quả hoạt động.</w:t>
      </w:r>
    </w:p>
    <w:p w14:paraId="27BB7024" w14:textId="77777777" w:rsidR="002C329A" w:rsidRDefault="002C329A" w:rsidP="002C329A">
      <w:pPr>
        <w:pStyle w:val="NormalWeb"/>
        <w:spacing w:before="0" w:beforeAutospacing="0" w:after="160" w:afterAutospacing="0"/>
        <w:ind w:firstLine="851"/>
        <w:jc w:val="both"/>
      </w:pPr>
      <w:r>
        <w:rPr>
          <w:color w:val="000000"/>
          <w:sz w:val="26"/>
          <w:szCs w:val="26"/>
        </w:rPr>
        <w:t>+ Giảm chi phí nhân công; chi phí lưu kho, quản lý kho; chi phí in ấn tài liệu.</w:t>
      </w:r>
    </w:p>
    <w:p w14:paraId="5CC9D225" w14:textId="77777777" w:rsidR="002C329A" w:rsidRDefault="002C329A" w:rsidP="002C329A">
      <w:pPr>
        <w:pStyle w:val="NormalWeb"/>
        <w:spacing w:before="0" w:beforeAutospacing="0" w:after="160" w:afterAutospacing="0"/>
        <w:ind w:firstLine="851"/>
        <w:jc w:val="both"/>
      </w:pPr>
      <w:r>
        <w:rPr>
          <w:color w:val="000000"/>
          <w:sz w:val="26"/>
          <w:szCs w:val="26"/>
        </w:rPr>
        <w:t>+ Gia tăng chất lượng hoạt động kinh doanh, hoạt động xửa lý thông tin.</w:t>
      </w:r>
    </w:p>
    <w:p w14:paraId="458FB0B4" w14:textId="77777777" w:rsidR="002C329A" w:rsidRDefault="002C329A" w:rsidP="002C329A">
      <w:pPr>
        <w:pStyle w:val="NormalWeb"/>
        <w:spacing w:before="0" w:beforeAutospacing="0" w:after="160" w:afterAutospacing="0"/>
        <w:ind w:firstLine="851"/>
        <w:jc w:val="both"/>
      </w:pPr>
      <w:r>
        <w:rPr>
          <w:color w:val="000000"/>
          <w:sz w:val="26"/>
          <w:szCs w:val="26"/>
        </w:rPr>
        <w:t>+ Gia tăng dịch vụ khách hàng.</w:t>
      </w:r>
    </w:p>
    <w:p w14:paraId="347ACC5F"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mặt quản lý:</w:t>
      </w:r>
    </w:p>
    <w:p w14:paraId="65FF3053" w14:textId="77777777" w:rsidR="002C329A" w:rsidRDefault="002C329A" w:rsidP="002C329A">
      <w:pPr>
        <w:pStyle w:val="NormalWeb"/>
        <w:spacing w:before="0" w:beforeAutospacing="0" w:after="160" w:afterAutospacing="0"/>
        <w:ind w:firstLine="851"/>
        <w:jc w:val="both"/>
      </w:pPr>
      <w:r>
        <w:rPr>
          <w:color w:val="000000"/>
          <w:sz w:val="26"/>
          <w:szCs w:val="26"/>
        </w:rPr>
        <w:t>+ Quản trị nguồn lực của doanh nghiệp tốt hơn. </w:t>
      </w:r>
    </w:p>
    <w:p w14:paraId="09EDDBDD" w14:textId="77777777" w:rsidR="002C329A" w:rsidRDefault="002C329A" w:rsidP="002C329A">
      <w:pPr>
        <w:pStyle w:val="NormalWeb"/>
        <w:spacing w:before="0" w:beforeAutospacing="0" w:after="160" w:afterAutospacing="0"/>
        <w:ind w:firstLine="851"/>
        <w:jc w:val="both"/>
      </w:pPr>
      <w:r>
        <w:rPr>
          <w:color w:val="000000"/>
          <w:sz w:val="26"/>
          <w:szCs w:val="26"/>
        </w:rPr>
        <w:t>+ Gia tăng việc lập kế hoạch và ra quyết định. </w:t>
      </w:r>
    </w:p>
    <w:p w14:paraId="05185C7E" w14:textId="77777777" w:rsidR="002C329A" w:rsidRDefault="002C329A" w:rsidP="002C329A">
      <w:pPr>
        <w:pStyle w:val="NormalWeb"/>
        <w:spacing w:before="0" w:beforeAutospacing="0" w:after="160" w:afterAutospacing="0"/>
        <w:ind w:firstLine="851"/>
        <w:jc w:val="both"/>
      </w:pPr>
      <w:r>
        <w:rPr>
          <w:color w:val="000000"/>
          <w:sz w:val="26"/>
          <w:szCs w:val="26"/>
        </w:rPr>
        <w:t>+ Gia tăng hiệu quả việc thực hiện quản lý ở tất cả các cấp quản lý. </w:t>
      </w:r>
    </w:p>
    <w:p w14:paraId="12A111E3" w14:textId="77777777" w:rsidR="002C329A" w:rsidRDefault="002C329A" w:rsidP="002C329A">
      <w:pPr>
        <w:pStyle w:val="NormalWeb"/>
        <w:spacing w:before="0" w:beforeAutospacing="0" w:after="160" w:afterAutospacing="0"/>
        <w:ind w:firstLine="851"/>
        <w:jc w:val="both"/>
      </w:pPr>
      <w:r>
        <w:rPr>
          <w:color w:val="000000"/>
          <w:sz w:val="26"/>
          <w:szCs w:val="26"/>
        </w:rPr>
        <w:t>+ ERP là công cụ giúp doanh nghiệp tái cấu trúc hiệu quả hơn.</w:t>
      </w:r>
    </w:p>
    <w:p w14:paraId="4837E936" w14:textId="77777777" w:rsidR="002C329A" w:rsidRDefault="002C329A" w:rsidP="002C329A">
      <w:pPr>
        <w:pStyle w:val="NormalWeb"/>
        <w:spacing w:before="0" w:beforeAutospacing="0" w:after="160" w:afterAutospacing="0"/>
        <w:ind w:left="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 xml:space="preserve">Lợi ích về mặt chiến lược: </w:t>
      </w:r>
      <w:r>
        <w:rPr>
          <w:color w:val="000000"/>
          <w:sz w:val="26"/>
          <w:szCs w:val="26"/>
        </w:rPr>
        <w:t>giúp doanh nghiệp thực hiện dễ dàng và hiệu quả các chiến lược bằng cách tăng cường việc cạnh tranh lành mạnh thông qua việc:</w:t>
      </w:r>
    </w:p>
    <w:p w14:paraId="23FA9BDA" w14:textId="77777777" w:rsidR="002C329A" w:rsidRDefault="002C329A" w:rsidP="002C329A">
      <w:pPr>
        <w:pStyle w:val="NormalWeb"/>
        <w:spacing w:before="0" w:beforeAutospacing="0" w:after="160" w:afterAutospacing="0"/>
        <w:ind w:left="284" w:firstLine="567"/>
        <w:jc w:val="both"/>
      </w:pPr>
      <w:r>
        <w:rPr>
          <w:color w:val="000000"/>
          <w:sz w:val="26"/>
          <w:szCs w:val="26"/>
        </w:rPr>
        <w:t>+ Hỗ trợ doanh nghiệp phát triển kinh doanh. </w:t>
      </w:r>
    </w:p>
    <w:p w14:paraId="6039CEDD" w14:textId="77777777" w:rsidR="002C329A" w:rsidRDefault="002C329A" w:rsidP="002C329A">
      <w:pPr>
        <w:pStyle w:val="NormalWeb"/>
        <w:spacing w:before="0" w:beforeAutospacing="0" w:after="160" w:afterAutospacing="0"/>
        <w:ind w:left="851"/>
        <w:jc w:val="both"/>
      </w:pPr>
      <w:r>
        <w:rPr>
          <w:color w:val="000000"/>
          <w:sz w:val="26"/>
          <w:szCs w:val="26"/>
        </w:rPr>
        <w:t>+ Hỗ trợ doanh nghiệp liên kết các hoạt động phù hợp với chiến lược phát triển chung toàn doanh nghiệp. </w:t>
      </w:r>
    </w:p>
    <w:p w14:paraId="24C1D7DE" w14:textId="77777777" w:rsidR="002C329A" w:rsidRDefault="002C329A" w:rsidP="002C329A">
      <w:pPr>
        <w:pStyle w:val="NormalWeb"/>
        <w:spacing w:before="0" w:beforeAutospacing="0" w:after="160" w:afterAutospacing="0"/>
        <w:ind w:left="851"/>
        <w:jc w:val="both"/>
      </w:pPr>
      <w:r>
        <w:rPr>
          <w:color w:val="000000"/>
          <w:sz w:val="26"/>
          <w:szCs w:val="26"/>
        </w:rPr>
        <w:t>+ Giúp doanh nghiệp thực hiện các hoạt động thương mại điện tử một cách hiệu quả 🡪 có thể mở rộng hoạt động cũng như gia tăng cạnh tranh trong phạm vi toàn cầu.</w:t>
      </w:r>
    </w:p>
    <w:p w14:paraId="3B83227C"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về hạ tầng CNTT: </w:t>
      </w:r>
    </w:p>
    <w:p w14:paraId="30CEC9C9" w14:textId="77777777" w:rsidR="002C329A" w:rsidRDefault="002C329A" w:rsidP="002C329A">
      <w:pPr>
        <w:pStyle w:val="NormalWeb"/>
        <w:spacing w:before="0" w:beforeAutospacing="0" w:after="160" w:afterAutospacing="0"/>
        <w:ind w:left="851"/>
        <w:jc w:val="both"/>
      </w:pPr>
      <w:r>
        <w:rPr>
          <w:b/>
          <w:bCs/>
          <w:color w:val="000000"/>
          <w:sz w:val="26"/>
          <w:szCs w:val="26"/>
        </w:rPr>
        <w:t xml:space="preserve">+ </w:t>
      </w:r>
      <w:r>
        <w:rPr>
          <w:color w:val="000000"/>
          <w:sz w:val="26"/>
          <w:szCs w:val="26"/>
        </w:rPr>
        <w:t>Giúp doanh nghiệp loại bớt các trung tâm dữ liệu riêng lẻ, tách biệt 🡪 giảm bớt các chi phí liên quan tới hệ thống cơ sở hạ tầng CNTT. </w:t>
      </w:r>
    </w:p>
    <w:p w14:paraId="081FFC97" w14:textId="77777777" w:rsidR="002C329A" w:rsidRDefault="002C329A" w:rsidP="002C329A">
      <w:pPr>
        <w:pStyle w:val="NormalWeb"/>
        <w:spacing w:before="0" w:beforeAutospacing="0" w:after="160" w:afterAutospacing="0"/>
        <w:ind w:left="851"/>
        <w:jc w:val="both"/>
      </w:pPr>
      <w:r>
        <w:rPr>
          <w:color w:val="000000"/>
          <w:sz w:val="26"/>
          <w:szCs w:val="26"/>
        </w:rPr>
        <w:lastRenderedPageBreak/>
        <w:t>+ Tăng hiệu quả hoạt động của các hệ thống 🡪 hạn chế được sự không đồng bộ cơ sở hạ tầng dẫn tới các tắc nghẽn xử lý thông tin, tiếp nhận và truyền thông tin…</w:t>
      </w:r>
    </w:p>
    <w:p w14:paraId="4E29D4CB" w14:textId="77777777" w:rsidR="002C329A" w:rsidRDefault="002C329A" w:rsidP="002C329A">
      <w:pPr>
        <w:pStyle w:val="NormalWeb"/>
        <w:spacing w:before="0" w:beforeAutospacing="0" w:after="160" w:afterAutospacing="0"/>
        <w:ind w:firstLine="567"/>
        <w:jc w:val="both"/>
      </w:pPr>
      <w:r>
        <w:rPr>
          <w:rFonts w:ascii="MS Gothic" w:eastAsia="MS Gothic" w:hAnsi="MS Gothic" w:cs="MS Gothic" w:hint="eastAsia"/>
          <w:color w:val="000000"/>
          <w:sz w:val="26"/>
          <w:szCs w:val="26"/>
        </w:rPr>
        <w:t>❖</w:t>
      </w:r>
      <w:r>
        <w:rPr>
          <w:color w:val="000000"/>
          <w:sz w:val="26"/>
          <w:szCs w:val="26"/>
        </w:rPr>
        <w:t xml:space="preserve"> </w:t>
      </w:r>
      <w:r>
        <w:rPr>
          <w:b/>
          <w:bCs/>
          <w:color w:val="000000"/>
          <w:sz w:val="26"/>
          <w:szCs w:val="26"/>
        </w:rPr>
        <w:t>Lợi ích về cung cấp thông tin:</w:t>
      </w:r>
    </w:p>
    <w:p w14:paraId="35D54278" w14:textId="77777777" w:rsidR="002C329A" w:rsidRDefault="002C329A" w:rsidP="002C329A">
      <w:pPr>
        <w:pStyle w:val="NormalWeb"/>
        <w:spacing w:before="0" w:beforeAutospacing="0" w:after="160" w:afterAutospacing="0"/>
        <w:ind w:firstLine="851"/>
        <w:jc w:val="both"/>
      </w:pPr>
      <w:r>
        <w:rPr>
          <w:color w:val="000000"/>
          <w:sz w:val="26"/>
          <w:szCs w:val="26"/>
        </w:rPr>
        <w:t>+ Cung cấp cho người sử dụng thông tin kịp thời. </w:t>
      </w:r>
    </w:p>
    <w:p w14:paraId="5163BD73" w14:textId="77777777" w:rsidR="002C329A" w:rsidRDefault="002C329A" w:rsidP="002C329A">
      <w:pPr>
        <w:pStyle w:val="NormalWeb"/>
        <w:spacing w:before="0" w:beforeAutospacing="0" w:after="160" w:afterAutospacing="0"/>
        <w:ind w:left="851"/>
        <w:jc w:val="both"/>
      </w:pPr>
      <w:r>
        <w:rPr>
          <w:color w:val="000000"/>
          <w:sz w:val="26"/>
          <w:szCs w:val="26"/>
        </w:rPr>
        <w:t>+ Giúp người quản lý có nhiều thông tin phong phú, đánh giá tình hình tài chính doanh nghiệp một cách tổng hợp, đầy đủ, toàn diện hơn. </w:t>
      </w:r>
    </w:p>
    <w:p w14:paraId="7A67C608" w14:textId="77777777" w:rsidR="002C329A" w:rsidRDefault="002C329A" w:rsidP="002C329A">
      <w:pPr>
        <w:pStyle w:val="NormalWeb"/>
        <w:spacing w:before="0" w:beforeAutospacing="0" w:after="160" w:afterAutospacing="0"/>
        <w:ind w:left="851"/>
        <w:jc w:val="both"/>
      </w:pPr>
      <w:r>
        <w:rPr>
          <w:color w:val="000000"/>
          <w:sz w:val="26"/>
          <w:szCs w:val="26"/>
        </w:rPr>
        <w:t>+ Cho phép người quản lý truy cập thông tin kịp thời và do đó tăng tính sẵn sàng của thông tin.</w:t>
      </w:r>
    </w:p>
    <w:p w14:paraId="24F387C1" w14:textId="77777777" w:rsidR="002C329A" w:rsidRPr="002C329A" w:rsidRDefault="002C329A" w:rsidP="002C329A">
      <w:pPr>
        <w:pStyle w:val="Paragraph"/>
      </w:pPr>
    </w:p>
    <w:p w14:paraId="7A251844" w14:textId="77777777" w:rsidR="002C329A" w:rsidRDefault="004C62D6" w:rsidP="006B50C3">
      <w:pPr>
        <w:pStyle w:val="Heading2"/>
      </w:pPr>
      <w:hyperlink r:id="rId16" w:anchor="heading=h.2s8eyo1" w:history="1">
        <w:r w:rsidRPr="004C62D6">
          <w:rPr>
            <w:rStyle w:val="Hyperlink"/>
            <w:color w:val="000000"/>
            <w:szCs w:val="26"/>
            <w:u w:val="none"/>
          </w:rPr>
          <w:t> Các phân hệ tiêu biểu của ERP</w:t>
        </w:r>
        <w:r w:rsidRPr="004C62D6">
          <w:rPr>
            <w:rStyle w:val="apple-tab-span"/>
            <w:color w:val="000000"/>
          </w:rPr>
          <w:tab/>
        </w:r>
      </w:hyperlink>
    </w:p>
    <w:p w14:paraId="6F68B65C" w14:textId="77777777" w:rsidR="002C329A" w:rsidRDefault="002C329A" w:rsidP="002C329A">
      <w:pPr>
        <w:pStyle w:val="NormalWeb"/>
        <w:shd w:val="clear" w:color="auto" w:fill="FFFFFF"/>
        <w:spacing w:before="0" w:beforeAutospacing="0" w:after="160" w:afterAutospacing="0"/>
        <w:ind w:left="567"/>
        <w:jc w:val="both"/>
      </w:pPr>
      <w:r>
        <w:rPr>
          <w:color w:val="000000"/>
          <w:sz w:val="26"/>
          <w:szCs w:val="26"/>
        </w:rPr>
        <w:t>Các phân hệ, chức năng tiêu biểu của một hệ thống ERP xây dựng ở Việt Nam có thể như sau:</w:t>
      </w:r>
    </w:p>
    <w:p w14:paraId="1F28E18F"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Kế toán tài chính.</w:t>
      </w:r>
    </w:p>
    <w:p w14:paraId="7E61E16B"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bán hàng và phân phối.</w:t>
      </w:r>
    </w:p>
    <w:p w14:paraId="0C11C81A"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mua hàng.</w:t>
      </w:r>
    </w:p>
    <w:p w14:paraId="2136353C"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hàng tồn kho.</w:t>
      </w:r>
    </w:p>
    <w:p w14:paraId="37A50395"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Lập kế hoạch và quản lý sản xuất.</w:t>
      </w:r>
    </w:p>
    <w:p w14:paraId="50873B3A"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Kiểm soát chất lượng</w:t>
      </w:r>
    </w:p>
    <w:p w14:paraId="6EF80093"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Nghiên cứu và phát triển.</w:t>
      </w:r>
    </w:p>
    <w:p w14:paraId="3B3B05CF"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dự án.</w:t>
      </w:r>
    </w:p>
    <w:p w14:paraId="625A9A28"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dịch vụ.</w:t>
      </w:r>
    </w:p>
    <w:p w14:paraId="48D8E711"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Quản lý nhân sự.</w:t>
      </w:r>
    </w:p>
    <w:p w14:paraId="44255EA7" w14:textId="77777777" w:rsidR="002C329A" w:rsidRDefault="002C329A" w:rsidP="002C329A">
      <w:pPr>
        <w:pStyle w:val="NormalWeb"/>
        <w:shd w:val="clear" w:color="auto" w:fill="FFFFFF"/>
        <w:spacing w:before="0" w:beforeAutospacing="0" w:after="0" w:afterAutospacing="0"/>
        <w:ind w:firstLine="851"/>
        <w:jc w:val="both"/>
      </w:pPr>
      <w:r>
        <w:rPr>
          <w:color w:val="000000"/>
          <w:sz w:val="26"/>
          <w:szCs w:val="26"/>
        </w:rPr>
        <w:t>+ Báo cáo quản trị.</w:t>
      </w:r>
    </w:p>
    <w:p w14:paraId="68AD0096" w14:textId="77777777" w:rsidR="002C329A" w:rsidRDefault="002C329A" w:rsidP="002C329A">
      <w:pPr>
        <w:pStyle w:val="NormalWeb"/>
        <w:shd w:val="clear" w:color="auto" w:fill="FFFFFF"/>
        <w:spacing w:before="0" w:beforeAutospacing="0" w:after="160" w:afterAutospacing="0"/>
        <w:ind w:firstLine="851"/>
        <w:jc w:val="both"/>
      </w:pPr>
      <w:r>
        <w:rPr>
          <w:color w:val="000000"/>
          <w:sz w:val="26"/>
          <w:szCs w:val="26"/>
        </w:rPr>
        <w:t>+ Báo cáo thuế.</w:t>
      </w:r>
    </w:p>
    <w:p w14:paraId="078FEFEA" w14:textId="7C20D02D" w:rsidR="004C62D6" w:rsidRDefault="004C62D6" w:rsidP="006B50C3">
      <w:pPr>
        <w:pStyle w:val="Heading2"/>
      </w:pPr>
      <w:r>
        <w:br w:type="page"/>
      </w:r>
    </w:p>
    <w:p w14:paraId="3582061B" w14:textId="7CC72247" w:rsidR="00CD069C" w:rsidRPr="00CD069C" w:rsidRDefault="00644097" w:rsidP="002C329A">
      <w:pPr>
        <w:pStyle w:val="Heading1"/>
      </w:pPr>
      <w:r>
        <w:lastRenderedPageBreak/>
        <w:t>MÔ TẢ PHÂN HỆ</w:t>
      </w:r>
    </w:p>
    <w:p w14:paraId="7649F78E" w14:textId="24924199" w:rsidR="00CD069C" w:rsidRDefault="00CD069C" w:rsidP="006B50C3">
      <w:pPr>
        <w:pStyle w:val="Heading2"/>
      </w:pPr>
      <w:r>
        <w:t>Phân hệ Kho</w:t>
      </w:r>
    </w:p>
    <w:p w14:paraId="42AD2919" w14:textId="77777777" w:rsidR="00073EA1" w:rsidRDefault="009B6D45" w:rsidP="009B6D45">
      <w:pPr>
        <w:pStyle w:val="Heading3"/>
      </w:pPr>
      <w:r>
        <w:t> Chức năng của phân hệ</w:t>
      </w:r>
    </w:p>
    <w:p w14:paraId="14B5097D" w14:textId="77777777" w:rsidR="00073EA1" w:rsidRPr="00073EA1" w:rsidRDefault="00073EA1" w:rsidP="00073EA1">
      <w:pPr>
        <w:pStyle w:val="Heading4"/>
      </w:pPr>
      <w:r w:rsidRPr="00073EA1">
        <w:rPr>
          <w:rStyle w:val="Paragraph"/>
          <w:rFonts w:ascii="Arial" w:hAnsi="Arial" w:cs="Arial"/>
          <w:i w:val="0"/>
          <w:iCs/>
          <w:color w:val="212529"/>
          <w:sz w:val="32"/>
          <w:szCs w:val="32"/>
          <w:shd w:val="clear" w:color="auto" w:fill="FFFFFF"/>
        </w:rPr>
        <w:t xml:space="preserve"> </w:t>
      </w:r>
      <w:r w:rsidRPr="00073EA1">
        <w:rPr>
          <w:rStyle w:val="Emphasis"/>
          <w:bCs/>
          <w:i/>
          <w:color w:val="000000" w:themeColor="text1"/>
          <w:sz w:val="28"/>
          <w:szCs w:val="28"/>
        </w:rPr>
        <w:t>Quản lý hệ thống kho</w:t>
      </w:r>
    </w:p>
    <w:p w14:paraId="0039CE6A"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kho trong ERP phải được quản lý theo dạng đa cấp. Bắt đầu từ một nhà máy, công ty đến từng kho trong hệ thống và chi tiết hơn nữa là quản lý đến các khu vực, vị trí trong kho nếu doanh nghiệp có nhu cầu quản lý về những giải pháp này.</w:t>
      </w:r>
    </w:p>
    <w:p w14:paraId="44B06F5B" w14:textId="77777777" w:rsidR="00073EA1" w:rsidRPr="00073EA1" w:rsidRDefault="00073EA1" w:rsidP="00073EA1">
      <w:pPr>
        <w:pStyle w:val="Heading4"/>
      </w:pPr>
      <w:r w:rsidRPr="00073EA1">
        <w:rPr>
          <w:rStyle w:val="Emphasis"/>
          <w:bCs/>
          <w:i/>
          <w:color w:val="000000" w:themeColor="text1"/>
          <w:sz w:val="28"/>
          <w:szCs w:val="28"/>
        </w:rPr>
        <w:t>Bộ mã vật tư, hàng hóa thống nhất</w:t>
      </w:r>
    </w:p>
    <w:p w14:paraId="3FACCE6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ERP cho phép linh động khai báo bộ mã vật tư, hàng hóa. Cấu trúc mã bao gồm nhiều phân đoạn (gọi là segment) và kiểu dữ liệu của từng phân đoạn là gì đều do người sử dụng tự định nghĩa. Tuy nhiên, điều quan trọng ở bước này là cần có người tư vấn để giúp doanh nghiệp lựa chọn cấu trúc phù hợp nhất và cần đưa những thông tin nào lên bộ mã.</w:t>
      </w:r>
    </w:p>
    <w:p w14:paraId="63770D33" w14:textId="77777777" w:rsidR="00073EA1" w:rsidRPr="00073EA1" w:rsidRDefault="00073EA1" w:rsidP="00073EA1">
      <w:pPr>
        <w:pStyle w:val="Heading4"/>
      </w:pPr>
      <w:r w:rsidRPr="00073EA1">
        <w:rPr>
          <w:rStyle w:val="Emphasis"/>
          <w:bCs/>
          <w:i/>
          <w:color w:val="000000" w:themeColor="text1"/>
          <w:sz w:val="28"/>
          <w:szCs w:val="28"/>
        </w:rPr>
        <w:t>Phân nhóm vật tư, hàng hóa nhiều chiều</w:t>
      </w:r>
    </w:p>
    <w:p w14:paraId="694237D0"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Như đề cập ở phần các tồn tại của việc quản lý kho hàng, hầu hết các doanh nghiệp muốn chuyển tải các thông tin cần quản lý, thông tin phục vụ thống kê lên bộ mã gây khó khăn cho việc xây dựng bộ mã vật tư, hàng hóa thì với hệ thống ERP, một phần thông tin đó được chuyển vào quản lý trong khái niệm phân nhóm. Phân nhóm ở đây là phân nhóm vật tư, hàng hóa dưới nhiều góc độ quản lý. Ví dụ, cùng 1 mặt hàng, kế toán có nhu cầu phân nhóm theo nguồn gốc, phòng kinh doanh có nhu cầu phân nhóm theo mức độ tiêu thụ, bộ phận sản xuất lại phân nhóm theo góc độ của qui trình sản xuất. Với ERP, tất cả các nhu cầu phân loại khác nhau của từng phòng ban đều được đáp ứng thông qua việc phân nhóm này. Hiệu quả mang lại là không cần thể hiện các thông tin nhiều chiều như vậy lên bộ mã mà vẫn đảm bảo có thể thống kê, phân tích vật tư, hàng hóa phục vụ các mục đích thống kê khác nhau.</w:t>
      </w:r>
    </w:p>
    <w:p w14:paraId="2C64220C" w14:textId="77777777" w:rsidR="00073EA1" w:rsidRPr="00073EA1" w:rsidRDefault="00073EA1" w:rsidP="00073EA1">
      <w:pPr>
        <w:pStyle w:val="Heading4"/>
      </w:pPr>
      <w:r w:rsidRPr="00073EA1">
        <w:rPr>
          <w:rStyle w:val="Emphasis"/>
          <w:bCs/>
          <w:i/>
          <w:color w:val="000000" w:themeColor="text1"/>
          <w:sz w:val="28"/>
          <w:szCs w:val="28"/>
        </w:rPr>
        <w:t>Lưu trữ một lượng khá lớn thông tin vật tư, hàng hóa</w:t>
      </w:r>
    </w:p>
    <w:p w14:paraId="187AE706"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Ngoài các thông tin cơ bản được thể hiện trên bộ mã, ERP còn cho phép quản lý các thông tin về vật tư, hàng hóa mà không cần đưa lên bộ mã như:</w:t>
      </w:r>
    </w:p>
    <w:p w14:paraId="3DFDA1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vật lý: kích thước, trọng lượng, thể tích, …</w:t>
      </w:r>
    </w:p>
    <w:p w14:paraId="462F60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liên quan đến mua hàng: thời gian mua hàng, nhận hàng có cần kiểm nghiệm hay không, …</w:t>
      </w:r>
    </w:p>
    <w:p w14:paraId="229BD078"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Thông tin liên quan sản xuất: thời gian sản xuất, …</w:t>
      </w:r>
    </w:p>
    <w:p w14:paraId="4E99515A"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lastRenderedPageBreak/>
        <w:t>* Đính kèm file: bản vẽ, thông số kỹ thuật, hình ảnh, cũng như bất kỳ tập tin nào liên quan cần quản lý.</w:t>
      </w:r>
    </w:p>
    <w:p w14:paraId="6AD2C7A7"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Ngoài ra còn có một số vùng cho phép người sử dụng mở rộng để khai báo thêm các thông tin cần quản lý theo đặc thù của doanh nghiệp</w:t>
      </w:r>
    </w:p>
    <w:p w14:paraId="33424954" w14:textId="77777777" w:rsidR="00073EA1" w:rsidRPr="00073EA1" w:rsidRDefault="00073EA1" w:rsidP="00073EA1">
      <w:pPr>
        <w:pStyle w:val="Heading4"/>
      </w:pPr>
      <w:r w:rsidRPr="00073EA1">
        <w:rPr>
          <w:rStyle w:val="Emphasis"/>
          <w:bCs/>
          <w:i/>
          <w:color w:val="000000" w:themeColor="text1"/>
          <w:sz w:val="28"/>
          <w:szCs w:val="28"/>
        </w:rPr>
        <w:t>Hệ thống đơn vị tính qui đổi linh động</w:t>
      </w:r>
    </w:p>
    <w:p w14:paraId="1103F881"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Đơn vị tính của hàng hóa khi nhập kho khác với khi xuất kho là điều bình thường. Vì thế, hệ thống ERP cho phép người sử dụng tự định nghĩa các đơn vị tính và công thức qui đổi giữa chúng.</w:t>
      </w:r>
    </w:p>
    <w:p w14:paraId="6061304C" w14:textId="77777777" w:rsidR="00073EA1" w:rsidRPr="00073EA1" w:rsidRDefault="00073EA1" w:rsidP="00073EA1">
      <w:pPr>
        <w:pStyle w:val="Heading4"/>
      </w:pPr>
      <w:r w:rsidRPr="00073EA1">
        <w:rPr>
          <w:rStyle w:val="Emphasis"/>
          <w:bCs/>
          <w:i/>
          <w:color w:val="000000" w:themeColor="text1"/>
          <w:sz w:val="28"/>
          <w:szCs w:val="28"/>
        </w:rPr>
        <w:t>Kiểm soát hàng tồn kho</w:t>
      </w:r>
    </w:p>
    <w:p w14:paraId="0B86BFBC"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Tùy theo từng loại mặt hàng mà doanh nghiệp xác định mức độ kiểm soát tương ứng. Mặt hàng càng giá trị càng cần quản lý chi tiết và chặt chẽ hơn. ERP cung cấp các cách kiểm soát vật tư, hàng hóa như sau:</w:t>
      </w:r>
    </w:p>
    <w:p w14:paraId="4B7646E5"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phiên bản: nếu cùng một mặt hàng nhưng có sự thay đổi nhỏ thì có thể dùng phiên bản của vật tư để theo dõi, tránh việc khai báo mã mới không cần thiết và cũng giữ được lịch sử thay đổi của mặt hàng.</w:t>
      </w:r>
    </w:p>
    <w:p w14:paraId="138A907E"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theo lô: Dùng để nhận biết lô vật tư, hàng hóa nhập kho ngày nào, đơn hàng nào, nhà cung cấp nào. Khi cần quản lý chi tiết như trên thì nên áp dụng quản lý theo lô. Quản lý hàng hóa theo lô thì có thể tính được tuổi tồn kho của từng lô hàng.</w:t>
      </w:r>
    </w:p>
    <w:p w14:paraId="45D5E852"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theo số serial: là quản lý chi tiết hơn so với quản lý theo lô, quản lý đến đích danh từng mặt hàng cụ thể. Như vậy, đối với những mặt hàng nào giá trị lớn thì sẽ áp dụng cách quản lý này.</w:t>
      </w:r>
    </w:p>
    <w:p w14:paraId="3A3E749F"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Quản lý vị trí trong kho: hệ thống cho phép định nghĩa ra sơ đồ kho, phân khu vực tồn kho. Khu vực cần quản lý này linh động tùy theo khai báo của người sử dụng.</w:t>
      </w:r>
    </w:p>
    <w:p w14:paraId="090CC1A5" w14:textId="77777777" w:rsidR="00073EA1" w:rsidRPr="00073EA1" w:rsidRDefault="00073EA1" w:rsidP="00073EA1">
      <w:pPr>
        <w:pStyle w:val="NormalWeb"/>
        <w:shd w:val="clear" w:color="auto" w:fill="FFFFFF"/>
        <w:spacing w:before="150" w:beforeAutospacing="0" w:after="150" w:afterAutospacing="0"/>
        <w:jc w:val="center"/>
        <w:rPr>
          <w:color w:val="000000" w:themeColor="text1"/>
        </w:rPr>
      </w:pPr>
      <w:r w:rsidRPr="00073EA1">
        <w:rPr>
          <w:noProof/>
          <w:color w:val="000000" w:themeColor="text1"/>
        </w:rPr>
        <w:lastRenderedPageBreak/>
        <w:drawing>
          <wp:inline distT="0" distB="0" distL="0" distR="0" wp14:anchorId="299162B2" wp14:editId="49840408">
            <wp:extent cx="5000625" cy="2943225"/>
            <wp:effectExtent l="0" t="0" r="9525" b="9525"/>
            <wp:docPr id="4" name="Picture 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kh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14:paraId="496D8E2A" w14:textId="77777777" w:rsidR="00073EA1" w:rsidRPr="00073EA1" w:rsidRDefault="00073EA1" w:rsidP="00073EA1">
      <w:pPr>
        <w:pStyle w:val="Heading4"/>
      </w:pPr>
      <w:r w:rsidRPr="00073EA1">
        <w:rPr>
          <w:rStyle w:val="Emphasis"/>
          <w:bCs/>
          <w:i/>
          <w:color w:val="000000" w:themeColor="text1"/>
          <w:sz w:val="28"/>
          <w:szCs w:val="28"/>
        </w:rPr>
        <w:t>Giao dịch kho tức thời, chính xác về lượng và giá trị</w:t>
      </w:r>
    </w:p>
    <w:p w14:paraId="0AF3B615"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Các giao dịch kho chuẩn đều được định nghĩa sẵn trong ERP. Vấn đề quan trọng ở đây là nghiệp vụ phát sinh phải được ghi nhận tức thời vào hệ thống. Việc ghi nhận không mất nhiều thời gian mà còn mang tính kế thừa và kiểm soát bởi hầu hết các giao dịch nhập xuất đều căn cứ trên một nguồn cụ thể. Ví dụ nhập kho mua hàng, thông tin để ghi nhận nhập kho được kế thừa từ thông tin đơn hàng, vừa giảm công nhập liệu và tăng tính đối chiếu và kiểm soát. Đồng thời, do bất kỳ giao dịch nào cũng đều đi kèm số lượng và giá trị nên tại bất cứ thời điểm nào, khi nhìn vào tồn kho, doanh nghiệp nhìn thấy được cả lượng tồn và giá trị tồn.</w:t>
      </w:r>
    </w:p>
    <w:p w14:paraId="429CE86B"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Tính chính xác trong giao dịch kho thể hiện ở chỗ, nếu vô tình ghi nhận nhập xuất là sai thì người sử dụng chỉ có thể làm giao dịch điều chỉnh mà không được sửa đè lên dữ liệu cũ. Điều này giúp lãnh đạo có thể tin vào số liệu tồn kho của mình.</w:t>
      </w:r>
    </w:p>
    <w:p w14:paraId="188D31D5" w14:textId="77777777" w:rsidR="00073EA1" w:rsidRPr="00073EA1" w:rsidRDefault="00073EA1" w:rsidP="00073EA1">
      <w:pPr>
        <w:pStyle w:val="Heading4"/>
      </w:pPr>
      <w:r w:rsidRPr="00073EA1">
        <w:rPr>
          <w:rStyle w:val="Emphasis"/>
          <w:bCs/>
          <w:i/>
          <w:color w:val="000000" w:themeColor="text1"/>
          <w:sz w:val="28"/>
          <w:szCs w:val="28"/>
        </w:rPr>
        <w:t>Nhiều phương pháp tính giá tồn kho</w:t>
      </w:r>
    </w:p>
    <w:p w14:paraId="7BBD6D80"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ERP cung cấp nhiều lựa chọn về cách tính giá tồn kho tùy thuộc vào đặc thù của từng doanh nghiệp mà lựa chọn cách tính giá phù hợp như FIFO, LIFO, giá bình quân (thời điểm hoặc theo kỳ), giá kế hoạch. Một khi đã thiết lập cách tính giá vào hệ thống thì hệ thống sẽ tự động tính giá vật tư, hàng hóa tức thời theo phương pháp đã chọn để bất kỳ thời điểm nào doanh nghiệp cũng có con số về giá trị tồn kho của mình.</w:t>
      </w:r>
    </w:p>
    <w:p w14:paraId="2D1EBF63" w14:textId="77777777" w:rsidR="00073EA1" w:rsidRPr="00073EA1" w:rsidRDefault="00073EA1" w:rsidP="00073EA1">
      <w:pPr>
        <w:pStyle w:val="Heading4"/>
      </w:pPr>
      <w:r w:rsidRPr="00073EA1">
        <w:rPr>
          <w:rStyle w:val="Emphasis"/>
          <w:bCs/>
          <w:i/>
          <w:color w:val="000000" w:themeColor="text1"/>
          <w:sz w:val="28"/>
          <w:szCs w:val="28"/>
        </w:rPr>
        <w:t>Chính sách tồn trữ</w:t>
      </w:r>
    </w:p>
    <w:p w14:paraId="0FA1046C"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xml:space="preserve">Hệ thống quản lý tồn kho sẽ cho phép người quản lý thiết lập các chính sách tồn trữ cho kho, cho các mặt hàng tồn kho. Ví dụ, doanh nghiệp có thể áp dụng chính sách tồn kho tối thiểu-tối đa cho các vật tư, nguyên liệu phụ, giá trị nhỏ </w:t>
      </w:r>
      <w:r w:rsidRPr="00073EA1">
        <w:rPr>
          <w:color w:val="000000" w:themeColor="text1"/>
          <w:sz w:val="28"/>
          <w:szCs w:val="28"/>
        </w:rPr>
        <w:lastRenderedPageBreak/>
        <w:t>không cần quản lý chặt chẽ; đến khi kho xuống dưới mức tồn tối thiểu thì hệ thống sẽ cảnh báo để yêu cầu mua thêm hàng. Còn đối với nguyên liệu nhập khẩu chẳng hạn, giá trị lớn và thời gian mua hàng dài, có thể áp dụng chính sách về điểm đặt hàng tối ưu. Các chính sách tồn trữ giúp bảo đảm lượng hàng tồn kho phục vụ kịp thời cho sản xuất kinh doanh cũng như không để lượng tồn nhiều không cần thiết.</w:t>
      </w:r>
    </w:p>
    <w:p w14:paraId="2F335357" w14:textId="77777777" w:rsidR="00073EA1" w:rsidRPr="00073EA1" w:rsidRDefault="00073EA1" w:rsidP="00073EA1">
      <w:pPr>
        <w:pStyle w:val="Heading4"/>
      </w:pPr>
      <w:r w:rsidRPr="00073EA1">
        <w:rPr>
          <w:rStyle w:val="Emphasis"/>
          <w:bCs/>
          <w:i/>
          <w:color w:val="000000" w:themeColor="text1"/>
          <w:sz w:val="28"/>
          <w:szCs w:val="28"/>
        </w:rPr>
        <w:t>Tích hợp với kế toán</w:t>
      </w:r>
    </w:p>
    <w:p w14:paraId="5F10FB9B" w14:textId="77777777" w:rsidR="00073EA1" w:rsidRPr="00073EA1" w:rsidRDefault="00073EA1" w:rsidP="00073EA1">
      <w:pPr>
        <w:pStyle w:val="NormalWeb"/>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Tương tự như các phân hệ khác trong ERP, quản lý kho hàng cũng tích hợp chặt chẽ với kế toán. Tất cả các giao dịch phát sinh đều được kế toán định nghĩa các tài khoản hạch toán đi kèm. Chính vì vậy, khi nhân viên thao tác nhập xuất kho chỉ cần chọn đúng giao dịch cần ghi nhận thì hệ thống sẽ tự động phát sinh định khoản tương ứng. Yếu tố này cũng làm giảm tải cho kế toán , như vậy với ERP thì “tất cả mọi người đều làm kế toán”.</w:t>
      </w:r>
    </w:p>
    <w:p w14:paraId="44175E43" w14:textId="7DDB28CA" w:rsidR="00644097" w:rsidRPr="00D47E05" w:rsidRDefault="00644097" w:rsidP="00CD069C">
      <w:pPr>
        <w:pStyle w:val="Heading3"/>
      </w:pPr>
      <w:r w:rsidRPr="00D47E05">
        <w:t>Mô hình logic</w:t>
      </w:r>
    </w:p>
    <w:p w14:paraId="4F881498" w14:textId="7BA7A0DC" w:rsidR="00644097" w:rsidRPr="00CD069C" w:rsidRDefault="00644097" w:rsidP="00CD069C">
      <w:pPr>
        <w:pStyle w:val="Heading3"/>
      </w:pPr>
      <w:r w:rsidRPr="00CD069C">
        <w:t xml:space="preserve">Mô hình </w:t>
      </w:r>
      <w:r w:rsidR="00CD069C" w:rsidRPr="00D47E05">
        <w:t>vật lý trong</w:t>
      </w:r>
      <w:r w:rsidRPr="00CD069C">
        <w:t>: </w:t>
      </w:r>
    </w:p>
    <w:p w14:paraId="0222EAB0" w14:textId="77777777" w:rsidR="00644097" w:rsidRPr="00D47E05" w:rsidRDefault="00644097" w:rsidP="00644097">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 sản xuất, song song đó là các máy có thể truy cập được phần mềm Odoo trên máy chủ. Nhân viên sẽ được sử dụng phần mềm để lập lệnh sản xuất, nhập vào các số liệu phù hợp cho việc sản xuất, các nguyên vật liệu cần thiết để sản xuất ra sản phẩm (BOM), quản lý thời gian làm việc hiệu quả.</w:t>
      </w:r>
    </w:p>
    <w:p w14:paraId="1092108C" w14:textId="53D1912D" w:rsidR="00644097" w:rsidRPr="00D47E05" w:rsidRDefault="00644097" w:rsidP="00644097">
      <w:pPr>
        <w:pStyle w:val="Heading3"/>
      </w:pPr>
      <w:r w:rsidRPr="00D47E05">
        <w:t>Mô hình vật lý ngoài</w:t>
      </w:r>
    </w:p>
    <w:p w14:paraId="4E917D96" w14:textId="77777777" w:rsidR="00644097" w:rsidRDefault="00644097" w:rsidP="00644097">
      <w:pPr>
        <w:pStyle w:val="NormalWeb"/>
        <w:spacing w:before="0" w:beforeAutospacing="0" w:after="160" w:afterAutospacing="0"/>
        <w:ind w:left="567" w:firstLine="284"/>
        <w:jc w:val="both"/>
        <w:rPr>
          <w:color w:val="000000"/>
          <w:sz w:val="28"/>
          <w:szCs w:val="28"/>
        </w:rPr>
      </w:pPr>
      <w:r w:rsidRPr="00D47E05">
        <w:rPr>
          <w:color w:val="000000"/>
          <w:sz w:val="28"/>
          <w:szCs w:val="28"/>
        </w:rPr>
        <w:t>Phòng kế hoạch xem xét các hợp đồng, báo cáo kinh doanh và lên kế hoạch sản xuất sau đó giám đốc ký và đưa ra lệnh sản xuất, sau đó quản kho chuyển nguyên vật liệu và báo cáo tồn kho, tiến hành sản xuất theo yêu cầu, sản phẩm sau khi được sản xuất xong sẽ được chuyển về lại kho để giao hàng cho khách và các đại lý.</w:t>
      </w:r>
    </w:p>
    <w:p w14:paraId="3E8BD336" w14:textId="365A70A1" w:rsidR="00644097" w:rsidRDefault="00CD069C" w:rsidP="006B50C3">
      <w:pPr>
        <w:pStyle w:val="Heading2"/>
      </w:pPr>
      <w:r>
        <w:t>Phân hệ Sản xuất</w:t>
      </w:r>
    </w:p>
    <w:p w14:paraId="1B480112" w14:textId="30016CE6" w:rsidR="002C329A" w:rsidRDefault="002C329A" w:rsidP="002C329A">
      <w:pPr>
        <w:pStyle w:val="Heading3"/>
      </w:pPr>
      <w:bookmarkStart w:id="34" w:name="_GoBack"/>
      <w:bookmarkEnd w:id="34"/>
      <w:r>
        <w:t xml:space="preserve"> Chức năng </w:t>
      </w:r>
    </w:p>
    <w:p w14:paraId="345DDDB1" w14:textId="77777777" w:rsidR="002C329A" w:rsidRDefault="002C329A" w:rsidP="006E305D">
      <w:pPr>
        <w:pStyle w:val="NormalWeb"/>
        <w:numPr>
          <w:ilvl w:val="0"/>
          <w:numId w:val="10"/>
        </w:numPr>
        <w:spacing w:before="0" w:beforeAutospacing="0" w:after="160" w:afterAutospacing="0"/>
        <w:textAlignment w:val="baseline"/>
        <w:rPr>
          <w:b/>
          <w:bCs/>
          <w:color w:val="000000"/>
          <w:sz w:val="26"/>
          <w:szCs w:val="26"/>
        </w:rPr>
      </w:pPr>
      <w:r>
        <w:rPr>
          <w:b/>
          <w:bCs/>
          <w:color w:val="000000"/>
          <w:sz w:val="26"/>
          <w:szCs w:val="26"/>
        </w:rPr>
        <w:t>Tập hợp yêu cầu sản xuất (MDS: Master Demand Schedule):</w:t>
      </w:r>
    </w:p>
    <w:p w14:paraId="100E9417" w14:textId="77777777" w:rsidR="002C329A" w:rsidRDefault="002C329A" w:rsidP="002C329A">
      <w:pPr>
        <w:pStyle w:val="NormalWeb"/>
        <w:spacing w:before="0" w:beforeAutospacing="0" w:after="160" w:afterAutospacing="0"/>
        <w:ind w:left="567" w:firstLine="284"/>
        <w:jc w:val="both"/>
      </w:pPr>
      <w:r>
        <w:rPr>
          <w:color w:val="000000"/>
          <w:sz w:val="26"/>
          <w:szCs w:val="26"/>
        </w:rPr>
        <w:t>Chức năng này thực hiện việc tập hợp các yêu cầu về hàng hóa từ nguồn dự báo (Forecast) và đơn hàng của khách hàng (Sales Order) để lập ra nhu cầu hàng hóa cần sản xuất tại những thời điểm nhất định.</w:t>
      </w:r>
    </w:p>
    <w:p w14:paraId="1A53E018" w14:textId="77777777" w:rsidR="002C329A" w:rsidRDefault="002C329A" w:rsidP="006E305D">
      <w:pPr>
        <w:pStyle w:val="NormalWeb"/>
        <w:numPr>
          <w:ilvl w:val="0"/>
          <w:numId w:val="11"/>
        </w:numPr>
        <w:spacing w:before="0" w:beforeAutospacing="0" w:after="160" w:afterAutospacing="0"/>
        <w:textAlignment w:val="baseline"/>
        <w:rPr>
          <w:b/>
          <w:bCs/>
          <w:color w:val="000000"/>
          <w:sz w:val="26"/>
          <w:szCs w:val="26"/>
        </w:rPr>
      </w:pPr>
      <w:r>
        <w:rPr>
          <w:b/>
          <w:bCs/>
          <w:color w:val="000000"/>
          <w:sz w:val="26"/>
          <w:szCs w:val="26"/>
        </w:rPr>
        <w:t>Hỗ trợ lập kế hoạch sản xuất (MPS: Master Production Schedule):</w:t>
      </w:r>
    </w:p>
    <w:p w14:paraId="1EC8B2DE" w14:textId="77777777" w:rsidR="002C329A" w:rsidRDefault="002C329A" w:rsidP="002C329A">
      <w:pPr>
        <w:pStyle w:val="NormalWeb"/>
        <w:spacing w:before="0" w:beforeAutospacing="0" w:after="160" w:afterAutospacing="0"/>
        <w:ind w:left="567" w:firstLine="284"/>
        <w:jc w:val="both"/>
      </w:pPr>
      <w:r>
        <w:rPr>
          <w:color w:val="000000"/>
          <w:sz w:val="26"/>
          <w:szCs w:val="26"/>
        </w:rPr>
        <w:lastRenderedPageBreak/>
        <w:t>Thực hiện tạo các lệnh sản xuất dựa trên số liệu hàng hóa cần sản xuất (MDS). Như vậy, chức năng này cho phép bộ phận lập kế hoạch sản xuất quản lí được thông tin kế hoạch sản xuất của Công ty. Hơn nữa, MPS còn được tích hợp với phân hệ họach định nhu cầu NVL (MRP) để tính toán nhu cầu NVL cung ứng cho việc sản xuất.</w:t>
      </w:r>
    </w:p>
    <w:p w14:paraId="1482A054" w14:textId="77777777" w:rsidR="002C329A" w:rsidRDefault="002C329A" w:rsidP="006E305D">
      <w:pPr>
        <w:pStyle w:val="NormalWeb"/>
        <w:numPr>
          <w:ilvl w:val="0"/>
          <w:numId w:val="12"/>
        </w:numPr>
        <w:spacing w:before="0" w:beforeAutospacing="0" w:after="160" w:afterAutospacing="0"/>
        <w:textAlignment w:val="baseline"/>
        <w:rPr>
          <w:b/>
          <w:bCs/>
          <w:color w:val="000000"/>
          <w:sz w:val="26"/>
          <w:szCs w:val="26"/>
        </w:rPr>
      </w:pPr>
      <w:r>
        <w:rPr>
          <w:b/>
          <w:bCs/>
          <w:color w:val="000000"/>
          <w:sz w:val="26"/>
          <w:szCs w:val="26"/>
        </w:rPr>
        <w:t>Chức năng hoạch định nhu cầu nguyên vật liệu (MRP – Material Requirement Planning):</w:t>
      </w:r>
    </w:p>
    <w:p w14:paraId="724D7A66" w14:textId="77777777" w:rsidR="002C329A" w:rsidRDefault="002C329A" w:rsidP="002C329A">
      <w:pPr>
        <w:pStyle w:val="NormalWeb"/>
        <w:spacing w:before="0" w:beforeAutospacing="0" w:after="160" w:afterAutospacing="0"/>
        <w:ind w:left="567" w:firstLine="284"/>
        <w:jc w:val="both"/>
      </w:pPr>
      <w:r>
        <w:rPr>
          <w:color w:val="000000"/>
          <w:sz w:val="26"/>
          <w:szCs w:val="26"/>
        </w:rPr>
        <w:t>Hỗ trợ việc tính toán các yêu cầu về NVL dựa theo kế hoạch sản xuất. Trên cơ sở thông tin về kế hoạch sản xuất (MPS), phân tích năng lực (Capacity) và nguồn lực (Resource) của hệ thống sản xuất, MRP sẽ tự động tính toán nhu cầu NVL để có các hành động như gửi yêu cầu mua NVL để thực hiện công tác mua NVL phục vụ sản xuất. Chức năng này sẽ thay thế công việc lập kế hoạch điều độ sản xuất của nhà máy đối với việc tính toán khả năng cung ứng của NVL và các nguồn lực khác.</w:t>
      </w:r>
    </w:p>
    <w:p w14:paraId="215D8AA0" w14:textId="77777777" w:rsidR="002C329A" w:rsidRDefault="002C329A" w:rsidP="006E305D">
      <w:pPr>
        <w:pStyle w:val="NormalWeb"/>
        <w:numPr>
          <w:ilvl w:val="0"/>
          <w:numId w:val="13"/>
        </w:numPr>
        <w:spacing w:before="0" w:beforeAutospacing="0" w:after="160" w:afterAutospacing="0"/>
        <w:textAlignment w:val="baseline"/>
        <w:rPr>
          <w:b/>
          <w:bCs/>
          <w:color w:val="000000"/>
          <w:sz w:val="26"/>
          <w:szCs w:val="26"/>
        </w:rPr>
      </w:pPr>
      <w:r>
        <w:rPr>
          <w:b/>
          <w:bCs/>
          <w:color w:val="000000"/>
          <w:sz w:val="26"/>
          <w:szCs w:val="26"/>
        </w:rPr>
        <w:t>Định mức NVL và Công đoạn sản xuất (BOM – Bills of material, Routing):</w:t>
      </w:r>
    </w:p>
    <w:p w14:paraId="1C9BE170" w14:textId="77777777" w:rsidR="002C329A" w:rsidRDefault="002C329A" w:rsidP="002C329A">
      <w:pPr>
        <w:pStyle w:val="NormalWeb"/>
        <w:spacing w:before="0" w:beforeAutospacing="0" w:after="160" w:afterAutospacing="0"/>
        <w:ind w:left="567" w:firstLine="284"/>
        <w:jc w:val="both"/>
      </w:pPr>
      <w:r>
        <w:rPr>
          <w:color w:val="000000"/>
          <w:sz w:val="26"/>
          <w:szCs w:val="26"/>
        </w:rPr>
        <w:t>Cho phép nhà máy xây dựng các định mức NVL cho các loại sản phẩm. Xây dựng BOM nhiều cấp, xác định các công đoạn sản xuất (Routing) và các nguồn lực tương ứng sử dụng trong từng công đoạn đối với từng sản phẩm. Nhờ vậy, việc quản lí thông tin của quá trình sản xuất và tính giá thành sẽ được thực hiện dễ dàng hơn.</w:t>
      </w:r>
    </w:p>
    <w:p w14:paraId="232439D7" w14:textId="77777777" w:rsidR="002C329A" w:rsidRDefault="002C329A" w:rsidP="006E305D">
      <w:pPr>
        <w:pStyle w:val="NormalWeb"/>
        <w:numPr>
          <w:ilvl w:val="0"/>
          <w:numId w:val="14"/>
        </w:numPr>
        <w:spacing w:before="0" w:beforeAutospacing="0" w:after="160" w:afterAutospacing="0"/>
        <w:textAlignment w:val="baseline"/>
        <w:rPr>
          <w:b/>
          <w:bCs/>
          <w:color w:val="000000"/>
          <w:sz w:val="26"/>
          <w:szCs w:val="26"/>
        </w:rPr>
      </w:pPr>
      <w:r>
        <w:rPr>
          <w:b/>
          <w:bCs/>
          <w:color w:val="000000"/>
          <w:sz w:val="26"/>
          <w:szCs w:val="26"/>
        </w:rPr>
        <w:t>Quản lí thông tin các công đoạn sản xuất (WIP- Work in Process):</w:t>
      </w:r>
    </w:p>
    <w:p w14:paraId="3FCBB0C4" w14:textId="77777777" w:rsidR="002C329A" w:rsidRDefault="002C329A" w:rsidP="002C329A">
      <w:pPr>
        <w:pStyle w:val="NormalWeb"/>
        <w:spacing w:before="0" w:beforeAutospacing="0" w:after="160" w:afterAutospacing="0"/>
        <w:ind w:left="567" w:firstLine="284"/>
        <w:jc w:val="both"/>
      </w:pPr>
      <w:r>
        <w:rPr>
          <w:color w:val="000000"/>
          <w:sz w:val="26"/>
          <w:szCs w:val="26"/>
        </w:rPr>
        <w:t>Cho phép quản đốc phân xưởng luôn có được các số liệu sản xuất trong từng ngày, từng ca làm việc và từ các công đoạn khác nhau của quá trình sản xuất. Chức năng này sẽ ghi chép tất cả các NVL xuất ra cho sản xuất tại mỗi công đoạn sản xuất ở mỗi thời điểm nhất định, sản phẩm hoàn thành của mỗi công đoạn và tính luôn chi phí sản xuất cho từng loại sản phẩm hay từng lệnh sản xuất (chi phí dở dang). Với tính năng này, bộ phận Điều độ sản xuất của nhà máy luôn có số liệu chính xác về việc xuất nhập NVL, thành phẩm, giúp nâng cao khả năng quản lí điều độ sản xuất. Với đặc thù của Công ty là sản xuất ra thành phẩm phải qua nhiều công đoạn, chức năng này hỗ trợ công tác quản lí một cách tốt nhất.</w:t>
      </w:r>
    </w:p>
    <w:p w14:paraId="044929DF" w14:textId="77777777" w:rsidR="002C329A" w:rsidRDefault="002C329A" w:rsidP="006E305D">
      <w:pPr>
        <w:pStyle w:val="NormalWeb"/>
        <w:numPr>
          <w:ilvl w:val="0"/>
          <w:numId w:val="15"/>
        </w:numPr>
        <w:spacing w:before="0" w:beforeAutospacing="0" w:after="160" w:afterAutospacing="0"/>
        <w:textAlignment w:val="baseline"/>
        <w:rPr>
          <w:b/>
          <w:bCs/>
          <w:color w:val="000000"/>
          <w:sz w:val="26"/>
          <w:szCs w:val="26"/>
        </w:rPr>
      </w:pPr>
      <w:r>
        <w:rPr>
          <w:b/>
          <w:bCs/>
          <w:color w:val="000000"/>
          <w:sz w:val="26"/>
          <w:szCs w:val="26"/>
        </w:rPr>
        <w:t>Tính giá thành sản xuất (Costing):</w:t>
      </w:r>
    </w:p>
    <w:p w14:paraId="05D7FB40" w14:textId="77777777" w:rsidR="002C329A" w:rsidRDefault="002C329A" w:rsidP="002C329A">
      <w:pPr>
        <w:pStyle w:val="NormalWeb"/>
        <w:spacing w:before="0" w:beforeAutospacing="0" w:after="160" w:afterAutospacing="0"/>
        <w:ind w:left="567" w:firstLine="284"/>
        <w:jc w:val="both"/>
      </w:pPr>
      <w:r>
        <w:rPr>
          <w:color w:val="000000"/>
          <w:sz w:val="26"/>
          <w:szCs w:val="26"/>
        </w:rPr>
        <w:t>Trên cơ sở xây dựng các định mức NVL, quản lí các công đoạn sản xuất và các chi phí phân bổ khác, chức năng tính giá thành sản phẩm sẽ thực hiện việc tính giá thành thành phẩm chính xác và nhanh chóng.</w:t>
      </w:r>
    </w:p>
    <w:p w14:paraId="49CE724F" w14:textId="77777777" w:rsidR="002C329A" w:rsidRDefault="002C329A" w:rsidP="006E305D">
      <w:pPr>
        <w:pStyle w:val="NormalWeb"/>
        <w:numPr>
          <w:ilvl w:val="0"/>
          <w:numId w:val="16"/>
        </w:numPr>
        <w:spacing w:before="0" w:beforeAutospacing="0" w:after="160" w:afterAutospacing="0"/>
        <w:textAlignment w:val="baseline"/>
        <w:rPr>
          <w:b/>
          <w:bCs/>
          <w:color w:val="000000"/>
          <w:sz w:val="26"/>
          <w:szCs w:val="26"/>
        </w:rPr>
      </w:pPr>
      <w:r>
        <w:rPr>
          <w:b/>
          <w:bCs/>
          <w:color w:val="000000"/>
          <w:sz w:val="26"/>
          <w:szCs w:val="26"/>
        </w:rPr>
        <w:t>Tích hợp với các phân hệ khác:</w:t>
      </w:r>
    </w:p>
    <w:p w14:paraId="1004130C" w14:textId="77777777" w:rsidR="002C329A" w:rsidRDefault="002C329A" w:rsidP="002C329A">
      <w:pPr>
        <w:pStyle w:val="NormalWeb"/>
        <w:spacing w:before="0" w:beforeAutospacing="0" w:after="160" w:afterAutospacing="0"/>
        <w:ind w:left="567" w:firstLine="284"/>
        <w:jc w:val="both"/>
      </w:pPr>
      <w:r>
        <w:rPr>
          <w:color w:val="000000"/>
          <w:sz w:val="26"/>
          <w:szCs w:val="26"/>
        </w:rPr>
        <w:t>Phân hệ quản trị sản xuất được tích hợp với các phân hệ khác như </w:t>
      </w:r>
      <w:hyperlink r:id="rId18" w:history="1">
        <w:r>
          <w:rPr>
            <w:rStyle w:val="Hyperlink"/>
            <w:i/>
            <w:iCs/>
            <w:color w:val="000000"/>
          </w:rPr>
          <w:t>Phân hệ Bán hàng</w:t>
        </w:r>
      </w:hyperlink>
      <w:r>
        <w:rPr>
          <w:color w:val="000000"/>
          <w:sz w:val="26"/>
          <w:szCs w:val="26"/>
        </w:rPr>
        <w:t> (Xác định nhu cầu từ các đơn bán hàng), </w:t>
      </w:r>
      <w:r>
        <w:rPr>
          <w:i/>
          <w:iCs/>
          <w:color w:val="000000"/>
          <w:sz w:val="26"/>
          <w:szCs w:val="26"/>
        </w:rPr>
        <w:t>Phân hệ Mua hàng</w:t>
      </w:r>
      <w:r>
        <w:rPr>
          <w:color w:val="000000"/>
          <w:sz w:val="26"/>
          <w:szCs w:val="26"/>
        </w:rPr>
        <w:t xml:space="preserve"> (Tự động lập các yêu cầu mua hàng khi NVL không đủ để sản xuất), </w:t>
      </w:r>
      <w:hyperlink r:id="rId19" w:history="1">
        <w:r>
          <w:rPr>
            <w:rStyle w:val="Hyperlink"/>
            <w:i/>
            <w:iCs/>
            <w:color w:val="000000"/>
          </w:rPr>
          <w:t>Quản lí kho</w:t>
        </w:r>
      </w:hyperlink>
      <w:r>
        <w:rPr>
          <w:color w:val="000000"/>
          <w:sz w:val="26"/>
          <w:szCs w:val="26"/>
        </w:rPr>
        <w:t> (các NVL trong quá trình sản xuất xuất ra phân xưởng và thành phẩm được nhập kho) và </w:t>
      </w:r>
      <w:hyperlink r:id="rId20" w:history="1">
        <w:r>
          <w:rPr>
            <w:rStyle w:val="Hyperlink"/>
            <w:i/>
            <w:iCs/>
            <w:color w:val="000000"/>
          </w:rPr>
          <w:t>Phân hệ kế toán tài chính</w:t>
        </w:r>
        <w:r>
          <w:rPr>
            <w:rStyle w:val="Hyperlink"/>
            <w:b/>
            <w:bCs/>
            <w:color w:val="000000"/>
          </w:rPr>
          <w:t>.</w:t>
        </w:r>
      </w:hyperlink>
    </w:p>
    <w:p w14:paraId="075B7EBE" w14:textId="77777777" w:rsidR="002C329A" w:rsidRDefault="002C329A" w:rsidP="006E305D">
      <w:pPr>
        <w:pStyle w:val="NormalWeb"/>
        <w:numPr>
          <w:ilvl w:val="0"/>
          <w:numId w:val="17"/>
        </w:numPr>
        <w:spacing w:before="0" w:beforeAutospacing="0" w:after="160" w:afterAutospacing="0"/>
        <w:textAlignment w:val="baseline"/>
        <w:rPr>
          <w:b/>
          <w:bCs/>
          <w:color w:val="000000"/>
          <w:sz w:val="26"/>
          <w:szCs w:val="26"/>
        </w:rPr>
      </w:pPr>
      <w:r>
        <w:rPr>
          <w:b/>
          <w:bCs/>
          <w:color w:val="000000"/>
          <w:sz w:val="26"/>
          <w:szCs w:val="26"/>
        </w:rPr>
        <w:t>Tự động hạch toán:</w:t>
      </w:r>
    </w:p>
    <w:p w14:paraId="5C19E828" w14:textId="77777777" w:rsidR="002C329A" w:rsidRDefault="002C329A" w:rsidP="002C329A">
      <w:pPr>
        <w:pStyle w:val="NormalWeb"/>
        <w:spacing w:before="0" w:beforeAutospacing="0" w:after="160" w:afterAutospacing="0"/>
        <w:ind w:left="567" w:firstLine="284"/>
        <w:jc w:val="both"/>
      </w:pPr>
      <w:r>
        <w:rPr>
          <w:color w:val="000000"/>
          <w:sz w:val="26"/>
          <w:szCs w:val="26"/>
        </w:rPr>
        <w:lastRenderedPageBreak/>
        <w:t>Mọi thông tin giao dịch kế toán phát sinh liên quan đến xuất nhập kho trong sản xuất, giá thành sản phẩm, bán thành phẩm sẽ tự động được cập nhật và kế toán kho không cần nhập lại các giao dịch này.</w:t>
      </w:r>
    </w:p>
    <w:p w14:paraId="575ACC95" w14:textId="77777777" w:rsidR="00644097" w:rsidRPr="00D47E05" w:rsidRDefault="00644097" w:rsidP="00073EA1">
      <w:pPr>
        <w:spacing w:line="360" w:lineRule="auto"/>
        <w:ind w:right="567"/>
        <w:jc w:val="both"/>
        <w:rPr>
          <w:sz w:val="28"/>
          <w:szCs w:val="28"/>
        </w:rPr>
      </w:pPr>
    </w:p>
    <w:p w14:paraId="01908C27" w14:textId="66C86C46" w:rsidR="00644097" w:rsidRPr="00D47E05" w:rsidRDefault="00644097" w:rsidP="00644097">
      <w:pPr>
        <w:pStyle w:val="Heading3"/>
      </w:pPr>
      <w:r w:rsidRPr="00D47E05">
        <w:t>Mô hình logic: </w:t>
      </w:r>
    </w:p>
    <w:p w14:paraId="215D5237" w14:textId="1D1337DC" w:rsidR="00644097" w:rsidRPr="00D47E05" w:rsidRDefault="00644097" w:rsidP="00644097">
      <w:pPr>
        <w:pStyle w:val="Heading3"/>
      </w:pPr>
      <w:r w:rsidRPr="00D47E05">
        <w:t>Mô hình vật lý trong:</w:t>
      </w:r>
    </w:p>
    <w:p w14:paraId="1427DB9B" w14:textId="77777777" w:rsidR="00644097" w:rsidRPr="00D47E05" w:rsidRDefault="00644097" w:rsidP="00644097">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w:t>
      </w:r>
      <w:r>
        <w:rPr>
          <w:color w:val="000000"/>
          <w:sz w:val="28"/>
          <w:szCs w:val="28"/>
        </w:rPr>
        <w:t xml:space="preserve"> kiểm tra kho </w:t>
      </w:r>
      <w:r w:rsidRPr="00D47E05">
        <w:rPr>
          <w:color w:val="000000"/>
          <w:sz w:val="28"/>
          <w:szCs w:val="28"/>
        </w:rPr>
        <w:t>, song song đó là các máy có thể truy cập được phần mềm Odoo trên máy chủ. Nhân viên sẽ được sử dụ</w:t>
      </w:r>
      <w:r>
        <w:rPr>
          <w:color w:val="000000"/>
          <w:sz w:val="28"/>
          <w:szCs w:val="28"/>
        </w:rPr>
        <w:t>ng phần mềm để lập lệnh kiểm tra kho</w:t>
      </w:r>
      <w:r w:rsidRPr="00D47E05">
        <w:rPr>
          <w:color w:val="000000"/>
          <w:sz w:val="28"/>
          <w:szCs w:val="28"/>
        </w:rPr>
        <w:t>, nhập vào các s</w:t>
      </w:r>
      <w:r>
        <w:rPr>
          <w:color w:val="000000"/>
          <w:sz w:val="28"/>
          <w:szCs w:val="28"/>
        </w:rPr>
        <w:t>ố liệu phù hợp cho việc kiểm kho, quản lý hang tồn kho</w:t>
      </w:r>
      <w:r w:rsidRPr="00D47E05">
        <w:rPr>
          <w:color w:val="000000"/>
          <w:sz w:val="28"/>
          <w:szCs w:val="28"/>
        </w:rPr>
        <w:t xml:space="preserve"> hiệu quả.</w:t>
      </w:r>
    </w:p>
    <w:p w14:paraId="58207D32" w14:textId="0C3A6711" w:rsidR="00644097" w:rsidRPr="00D47E05" w:rsidRDefault="00644097" w:rsidP="00644097">
      <w:pPr>
        <w:pStyle w:val="Heading3"/>
      </w:pPr>
      <w:r w:rsidRPr="00D47E05">
        <w:t>Mô hình vật lý ngoài</w:t>
      </w:r>
    </w:p>
    <w:p w14:paraId="716FCBFA" w14:textId="77777777" w:rsidR="00644097" w:rsidRPr="00D47E05" w:rsidRDefault="00644097" w:rsidP="00644097">
      <w:pPr>
        <w:pStyle w:val="NormalWeb"/>
        <w:spacing w:before="0" w:beforeAutospacing="0" w:after="160" w:afterAutospacing="0"/>
        <w:ind w:left="567" w:firstLine="284"/>
        <w:jc w:val="both"/>
        <w:rPr>
          <w:sz w:val="28"/>
          <w:szCs w:val="28"/>
        </w:rPr>
      </w:pPr>
      <w:r>
        <w:rPr>
          <w:color w:val="000000"/>
          <w:sz w:val="28"/>
          <w:szCs w:val="28"/>
        </w:rPr>
        <w:t>Q</w:t>
      </w:r>
      <w:r w:rsidRPr="00D47E05">
        <w:rPr>
          <w:color w:val="000000"/>
          <w:sz w:val="28"/>
          <w:szCs w:val="28"/>
        </w:rPr>
        <w:t>uản kho chuyển nguyên vật liệu và báo cáo tồn kho, tiến hành sản xuất theo yêu cầu, sản phẩm sau khi được sản xuất xong sẽ được chuyển về lại kho để giao hàng cho khách và các đại lý.</w:t>
      </w:r>
    </w:p>
    <w:p w14:paraId="68F1320D" w14:textId="77777777" w:rsidR="00644097" w:rsidRPr="00A76700" w:rsidRDefault="00644097" w:rsidP="00644097">
      <w:pPr>
        <w:spacing w:line="360" w:lineRule="auto"/>
        <w:ind w:right="567"/>
        <w:jc w:val="both"/>
        <w:rPr>
          <w:rFonts w:ascii="Arial" w:hAnsi="Arial" w:cs="Arial"/>
          <w:sz w:val="28"/>
          <w:szCs w:val="28"/>
        </w:rPr>
      </w:pPr>
    </w:p>
    <w:p w14:paraId="0819FCDC" w14:textId="77777777" w:rsidR="00644097" w:rsidRPr="00A76700" w:rsidRDefault="00644097" w:rsidP="009B6D45">
      <w:pPr>
        <w:spacing w:line="360" w:lineRule="auto"/>
        <w:ind w:right="567"/>
        <w:jc w:val="both"/>
        <w:rPr>
          <w:rFonts w:ascii="Arial" w:hAnsi="Arial" w:cs="Arial"/>
          <w:sz w:val="28"/>
          <w:szCs w:val="28"/>
        </w:rPr>
      </w:pPr>
    </w:p>
    <w:p w14:paraId="6806391E" w14:textId="77777777" w:rsidR="00644097" w:rsidRPr="00A76700" w:rsidRDefault="00644097" w:rsidP="00644097">
      <w:pPr>
        <w:spacing w:line="360" w:lineRule="auto"/>
        <w:ind w:left="567" w:right="567"/>
        <w:jc w:val="both"/>
        <w:rPr>
          <w:rFonts w:ascii="Arial" w:hAnsi="Arial" w:cs="Arial"/>
          <w:sz w:val="28"/>
          <w:szCs w:val="28"/>
        </w:rPr>
      </w:pPr>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4D15C25D" w14:textId="766B2EE2" w:rsidR="00641326" w:rsidRPr="00F16A14" w:rsidRDefault="00641326" w:rsidP="00EF51FA">
      <w:pPr>
        <w:pStyle w:val="TieuDe"/>
        <w:jc w:val="both"/>
        <w:outlineLvl w:val="0"/>
        <w:rPr>
          <w:sz w:val="26"/>
          <w:szCs w:val="26"/>
        </w:rPr>
      </w:pPr>
      <w:r w:rsidRPr="00F16A14">
        <w:rPr>
          <w:sz w:val="26"/>
          <w:szCs w:val="26"/>
        </w:rPr>
        <w:lastRenderedPageBreak/>
        <w:br w:type="page"/>
      </w:r>
    </w:p>
    <w:p w14:paraId="1FB25EA1" w14:textId="7AB180E6" w:rsidR="004C62D6" w:rsidRPr="002C329A" w:rsidRDefault="00083680" w:rsidP="002C329A">
      <w:pPr>
        <w:overflowPunct/>
        <w:autoSpaceDE/>
        <w:autoSpaceDN/>
        <w:adjustRightInd/>
        <w:textAlignment w:val="auto"/>
        <w:rPr>
          <w:b/>
          <w:spacing w:val="20"/>
          <w:sz w:val="26"/>
          <w:szCs w:val="26"/>
        </w:rPr>
      </w:pPr>
      <w:r>
        <w:rPr>
          <w:sz w:val="26"/>
          <w:szCs w:val="26"/>
        </w:rPr>
        <w:lastRenderedPageBreak/>
        <w:br w:type="page"/>
      </w:r>
      <w:bookmarkStart w:id="35" w:name="_Toc61358859"/>
    </w:p>
    <w:p w14:paraId="270453F4" w14:textId="2534859D" w:rsidR="00083680" w:rsidRPr="004C62D6" w:rsidRDefault="00381DB7" w:rsidP="004C62D6">
      <w:pPr>
        <w:pStyle w:val="Heading1"/>
      </w:pPr>
      <w:r w:rsidRPr="004C62D6">
        <w:lastRenderedPageBreak/>
        <w:t xml:space="preserve">PHÂN TÍCH </w:t>
      </w:r>
      <w:r w:rsidR="00707808" w:rsidRPr="004C62D6">
        <w:t>HỆ THỐNG</w:t>
      </w:r>
      <w:bookmarkEnd w:id="35"/>
    </w:p>
    <w:p w14:paraId="208426E1" w14:textId="77777777" w:rsidR="009B6D45" w:rsidRDefault="009B6D45" w:rsidP="006B50C3">
      <w:pPr>
        <w:pStyle w:val="Heading2"/>
      </w:pPr>
      <w:r w:rsidRPr="009B6D45">
        <w:t>Mô tả tổng quan về  hệ thống</w:t>
      </w:r>
    </w:p>
    <w:p w14:paraId="1FCF83E1" w14:textId="03CB5525" w:rsidR="004C62D6" w:rsidRDefault="009B6D45" w:rsidP="006B50C3">
      <w:pPr>
        <w:pStyle w:val="Heading2"/>
      </w:pPr>
      <w:r>
        <w:t>Use-case tổng qu</w:t>
      </w:r>
      <w:r w:rsidR="00097DFE">
        <w:t>á</w:t>
      </w:r>
      <w:r w:rsidR="00626694">
        <w:t>t</w:t>
      </w:r>
    </w:p>
    <w:p w14:paraId="2A8E2DC8" w14:textId="45302FD1" w:rsidR="00626694" w:rsidRDefault="00626694" w:rsidP="00626694">
      <w:pPr>
        <w:pStyle w:val="Heading2"/>
      </w:pPr>
      <w:r>
        <w:t>Đặc tả Use-case</w:t>
      </w:r>
    </w:p>
    <w:p w14:paraId="64A7365F" w14:textId="3FE93503" w:rsidR="00626694" w:rsidRDefault="00626694" w:rsidP="00626694">
      <w:pPr>
        <w:pStyle w:val="Heading3"/>
      </w:pPr>
      <w:r>
        <w:t>Phân hệ kho</w:t>
      </w:r>
    </w:p>
    <w:p w14:paraId="70A37ECA" w14:textId="0D0A24D5" w:rsidR="00626694" w:rsidRDefault="00626694" w:rsidP="00626694">
      <w:pPr>
        <w:pStyle w:val="Heading3"/>
      </w:pPr>
      <w:r>
        <w:t>Phân hệ sản xuất</w:t>
      </w:r>
    </w:p>
    <w:p w14:paraId="4608AB3B" w14:textId="77777777" w:rsidR="00932EA2" w:rsidRPr="00D47E05" w:rsidRDefault="00932EA2" w:rsidP="00401334">
      <w:pPr>
        <w:pStyle w:val="Heading4"/>
      </w:pPr>
      <w:bookmarkStart w:id="36" w:name="_Toc416818414"/>
      <w:bookmarkStart w:id="37" w:name="_Toc416818753"/>
      <w:bookmarkStart w:id="38" w:name="_Toc416850808"/>
      <w:bookmarkStart w:id="39" w:name="_Toc416850970"/>
      <w:r w:rsidRPr="00D47E05">
        <w:t>Sơ đồ quy trình sản xuất</w:t>
      </w:r>
      <w:bookmarkEnd w:id="36"/>
      <w:bookmarkEnd w:id="37"/>
      <w:bookmarkEnd w:id="38"/>
      <w:bookmarkEnd w:id="39"/>
    </w:p>
    <w:p w14:paraId="559DBF0A" w14:textId="77777777" w:rsidR="00932EA2" w:rsidRPr="00D47E05" w:rsidRDefault="00932EA2" w:rsidP="00932EA2">
      <w:pPr>
        <w:spacing w:line="360" w:lineRule="auto"/>
        <w:ind w:left="567" w:right="567"/>
        <w:jc w:val="both"/>
        <w:rPr>
          <w:sz w:val="28"/>
          <w:szCs w:val="28"/>
        </w:rPr>
      </w:pPr>
      <w:r w:rsidRPr="00D47E05">
        <w:rPr>
          <w:noProof/>
          <w:sz w:val="28"/>
          <w:szCs w:val="28"/>
        </w:rPr>
        <mc:AlternateContent>
          <mc:Choice Requires="wpc">
            <w:drawing>
              <wp:anchor distT="0" distB="0" distL="114300" distR="114300" simplePos="0" relativeHeight="251659264" behindDoc="0" locked="0" layoutInCell="1" allowOverlap="1" wp14:anchorId="569E73A6" wp14:editId="17C79B4C">
                <wp:simplePos x="0" y="0"/>
                <wp:positionH relativeFrom="column">
                  <wp:posOffset>-26035</wp:posOffset>
                </wp:positionH>
                <wp:positionV relativeFrom="paragraph">
                  <wp:posOffset>241935</wp:posOffset>
                </wp:positionV>
                <wp:extent cx="5715000" cy="3465195"/>
                <wp:effectExtent l="0" t="0" r="0" b="190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7" name="Text Box 133"/>
                        <wps:cNvSpPr txBox="1">
                          <a:spLocks noChangeArrowheads="1"/>
                        </wps:cNvSpPr>
                        <wps:spPr bwMode="auto">
                          <a:xfrm>
                            <a:off x="114300" y="0"/>
                            <a:ext cx="1371600" cy="686135"/>
                          </a:xfrm>
                          <a:prstGeom prst="rect">
                            <a:avLst/>
                          </a:prstGeom>
                          <a:solidFill>
                            <a:srgbClr val="FFFFFF"/>
                          </a:solidFill>
                          <a:ln w="3175">
                            <a:solidFill>
                              <a:srgbClr val="000000"/>
                            </a:solidFill>
                            <a:miter lim="800000"/>
                            <a:headEnd/>
                            <a:tailEnd/>
                          </a:ln>
                        </wps:spPr>
                        <wps:txbx>
                          <w:txbxContent>
                            <w:p w14:paraId="193C2E0D" w14:textId="77777777" w:rsidR="00932EA2" w:rsidRPr="008862B4" w:rsidRDefault="00932EA2" w:rsidP="00932EA2">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wps:txbx>
                        <wps:bodyPr rot="0" vert="horz" wrap="square" lIns="91440" tIns="45720" rIns="91440" bIns="45720" anchor="t" anchorCtr="0" upright="1">
                          <a:noAutofit/>
                        </wps:bodyPr>
                      </wps:wsp>
                      <wps:wsp>
                        <wps:cNvPr id="248" name="Text Box 134"/>
                        <wps:cNvSpPr txBox="1">
                          <a:spLocks noChangeArrowheads="1"/>
                        </wps:cNvSpPr>
                        <wps:spPr bwMode="auto">
                          <a:xfrm>
                            <a:off x="457200" y="1828704"/>
                            <a:ext cx="1028700" cy="572026"/>
                          </a:xfrm>
                          <a:prstGeom prst="rect">
                            <a:avLst/>
                          </a:prstGeom>
                          <a:solidFill>
                            <a:srgbClr val="FFFFFF"/>
                          </a:solidFill>
                          <a:ln w="9525">
                            <a:solidFill>
                              <a:srgbClr val="000000"/>
                            </a:solidFill>
                            <a:miter lim="800000"/>
                            <a:headEnd/>
                            <a:tailEnd/>
                          </a:ln>
                        </wps:spPr>
                        <wps:txbx>
                          <w:txbxContent>
                            <w:p w14:paraId="34BF5887" w14:textId="77777777" w:rsidR="00932EA2" w:rsidRPr="00D47F6F" w:rsidRDefault="00932EA2" w:rsidP="00932EA2">
                              <w:r>
                                <w:t>KIỂM TRA QUA NƯỚC</w:t>
                              </w:r>
                            </w:p>
                            <w:p w14:paraId="2BB4088A" w14:textId="77777777" w:rsidR="00932EA2" w:rsidRPr="00454CED" w:rsidRDefault="00932EA2" w:rsidP="00932EA2"/>
                          </w:txbxContent>
                        </wps:txbx>
                        <wps:bodyPr rot="0" vert="horz" wrap="square" lIns="91440" tIns="45720" rIns="91440" bIns="45720" anchor="t" anchorCtr="0" upright="1">
                          <a:noAutofit/>
                        </wps:bodyPr>
                      </wps:wsp>
                      <wps:wsp>
                        <wps:cNvPr id="249" name="Text Box 135"/>
                        <wps:cNvSpPr txBox="1">
                          <a:spLocks noChangeArrowheads="1"/>
                        </wps:cNvSpPr>
                        <wps:spPr bwMode="auto">
                          <a:xfrm>
                            <a:off x="457200" y="2743057"/>
                            <a:ext cx="1028700" cy="572026"/>
                          </a:xfrm>
                          <a:prstGeom prst="rect">
                            <a:avLst/>
                          </a:prstGeom>
                          <a:solidFill>
                            <a:srgbClr val="FFFFFF"/>
                          </a:solidFill>
                          <a:ln w="9525">
                            <a:solidFill>
                              <a:srgbClr val="000000"/>
                            </a:solidFill>
                            <a:miter lim="800000"/>
                            <a:headEnd/>
                            <a:tailEnd/>
                          </a:ln>
                        </wps:spPr>
                        <wps:txbx>
                          <w:txbxContent>
                            <w:p w14:paraId="34B85346" w14:textId="77777777" w:rsidR="00932EA2" w:rsidRPr="008862B4" w:rsidRDefault="00932EA2" w:rsidP="00932EA2">
                              <w:pPr>
                                <w:pStyle w:val="VNI-TimeS"/>
                                <w:jc w:val="center"/>
                                <w:rPr>
                                  <w:rFonts w:ascii="Times New Roman" w:hAnsi="Times New Roman"/>
                                </w:rPr>
                              </w:pPr>
                              <w:r>
                                <w:rPr>
                                  <w:rFonts w:ascii="Times New Roman" w:hAnsi="Times New Roman"/>
                                </w:rPr>
                                <w:t>ĐÓNG THÙNG</w:t>
                              </w:r>
                            </w:p>
                            <w:p w14:paraId="1E5F86AA" w14:textId="77777777" w:rsidR="00932EA2" w:rsidRDefault="00932EA2" w:rsidP="00932EA2"/>
                            <w:p w14:paraId="51BDE041" w14:textId="77777777" w:rsidR="00932EA2" w:rsidRPr="00454CED" w:rsidRDefault="00932EA2" w:rsidP="00932EA2"/>
                          </w:txbxContent>
                        </wps:txbx>
                        <wps:bodyPr rot="0" vert="horz" wrap="square" lIns="91440" tIns="45720" rIns="91440" bIns="45720" anchor="t" anchorCtr="0" upright="1">
                          <a:noAutofit/>
                        </wps:bodyPr>
                      </wps:wsp>
                      <wps:wsp>
                        <wps:cNvPr id="250" name="Text Box 136"/>
                        <wps:cNvSpPr txBox="1">
                          <a:spLocks noChangeArrowheads="1"/>
                        </wps:cNvSpPr>
                        <wps:spPr bwMode="auto">
                          <a:xfrm>
                            <a:off x="457200" y="914352"/>
                            <a:ext cx="1028700" cy="571285"/>
                          </a:xfrm>
                          <a:prstGeom prst="rect">
                            <a:avLst/>
                          </a:prstGeom>
                          <a:solidFill>
                            <a:srgbClr val="FFFFFF"/>
                          </a:solidFill>
                          <a:ln w="9525">
                            <a:solidFill>
                              <a:srgbClr val="000000"/>
                            </a:solidFill>
                            <a:miter lim="800000"/>
                            <a:headEnd/>
                            <a:tailEnd/>
                          </a:ln>
                        </wps:spPr>
                        <wps:txbx>
                          <w:txbxContent>
                            <w:p w14:paraId="7C50F5CD" w14:textId="77777777" w:rsidR="00932EA2" w:rsidRPr="008862B4" w:rsidRDefault="00932EA2" w:rsidP="00932EA2">
                              <w:pPr>
                                <w:pStyle w:val="VNI-TimeS"/>
                                <w:rPr>
                                  <w:rFonts w:ascii="Times New Roman" w:hAnsi="Times New Roman"/>
                                </w:rPr>
                              </w:pPr>
                              <w:r>
                                <w:rPr>
                                  <w:rFonts w:ascii="Times New Roman" w:hAnsi="Times New Roman"/>
                                </w:rPr>
                                <w:t>BƠM KHÍ GAR VÀO</w:t>
                              </w:r>
                            </w:p>
                            <w:p w14:paraId="48F2B1A8" w14:textId="77777777" w:rsidR="00932EA2" w:rsidRPr="00454CED" w:rsidRDefault="00932EA2" w:rsidP="00932EA2"/>
                          </w:txbxContent>
                        </wps:txbx>
                        <wps:bodyPr rot="0" vert="horz" wrap="square" lIns="91440" tIns="45720" rIns="91440" bIns="45720" anchor="t" anchorCtr="0" upright="1">
                          <a:noAutofit/>
                        </wps:bodyPr>
                      </wps:wsp>
                      <wps:wsp>
                        <wps:cNvPr id="251" name="Text Box 137"/>
                        <wps:cNvSpPr txBox="1">
                          <a:spLocks noChangeArrowheads="1"/>
                        </wps:cNvSpPr>
                        <wps:spPr bwMode="auto">
                          <a:xfrm>
                            <a:off x="4114800" y="2743057"/>
                            <a:ext cx="1143000" cy="686135"/>
                          </a:xfrm>
                          <a:prstGeom prst="rect">
                            <a:avLst/>
                          </a:prstGeom>
                          <a:solidFill>
                            <a:srgbClr val="FFFFFF"/>
                          </a:solidFill>
                          <a:ln w="9525">
                            <a:solidFill>
                              <a:srgbClr val="000000"/>
                            </a:solidFill>
                            <a:miter lim="800000"/>
                            <a:headEnd/>
                            <a:tailEnd/>
                          </a:ln>
                        </wps:spPr>
                        <wps:txbx>
                          <w:txbxContent>
                            <w:p w14:paraId="2196615C" w14:textId="77777777" w:rsidR="00932EA2" w:rsidRPr="008862B4" w:rsidRDefault="00932EA2" w:rsidP="00932EA2">
                              <w:pPr>
                                <w:pStyle w:val="VNI-TimeS"/>
                                <w:rPr>
                                  <w:rFonts w:ascii="Times New Roman" w:hAnsi="Times New Roman"/>
                                </w:rPr>
                              </w:pPr>
                              <w:r>
                                <w:rPr>
                                  <w:rFonts w:ascii="Times New Roman" w:hAnsi="Times New Roman"/>
                                </w:rPr>
                                <w:t>ĐÓNG NẮP</w:t>
                              </w:r>
                            </w:p>
                            <w:p w14:paraId="2121CC68" w14:textId="77777777" w:rsidR="00932EA2" w:rsidRPr="00454CED" w:rsidRDefault="00932EA2" w:rsidP="00932EA2"/>
                          </w:txbxContent>
                        </wps:txbx>
                        <wps:bodyPr rot="0" vert="horz" wrap="square" lIns="91440" tIns="45720" rIns="91440" bIns="45720" anchor="t" anchorCtr="0" upright="1">
                          <a:noAutofit/>
                        </wps:bodyPr>
                      </wps:wsp>
                      <wps:wsp>
                        <wps:cNvPr id="252" name="Text Box 138"/>
                        <wps:cNvSpPr txBox="1">
                          <a:spLocks noChangeArrowheads="1"/>
                        </wps:cNvSpPr>
                        <wps:spPr bwMode="auto">
                          <a:xfrm>
                            <a:off x="2171700" y="2743057"/>
                            <a:ext cx="1257300" cy="686135"/>
                          </a:xfrm>
                          <a:prstGeom prst="rect">
                            <a:avLst/>
                          </a:prstGeom>
                          <a:solidFill>
                            <a:srgbClr val="FFFFFF"/>
                          </a:solidFill>
                          <a:ln w="9525">
                            <a:solidFill>
                              <a:srgbClr val="000000"/>
                            </a:solidFill>
                            <a:miter lim="800000"/>
                            <a:headEnd/>
                            <a:tailEnd/>
                          </a:ln>
                        </wps:spPr>
                        <wps:txbx>
                          <w:txbxContent>
                            <w:p w14:paraId="28AB7E49" w14:textId="77777777" w:rsidR="00932EA2" w:rsidRPr="00633229" w:rsidRDefault="00932EA2" w:rsidP="00932EA2">
                              <w:pPr>
                                <w:jc w:val="center"/>
                              </w:pPr>
                              <w:r>
                                <w:t>KIỂM TRA CHẤT LƯỢNG SẢN PHẨM</w:t>
                              </w:r>
                            </w:p>
                            <w:p w14:paraId="56187B74" w14:textId="77777777" w:rsidR="00932EA2" w:rsidRPr="00EF17E4" w:rsidRDefault="00932EA2" w:rsidP="00932EA2"/>
                          </w:txbxContent>
                        </wps:txbx>
                        <wps:bodyPr rot="0" vert="horz" wrap="square" lIns="91440" tIns="45720" rIns="91440" bIns="45720" anchor="t" anchorCtr="0" upright="1">
                          <a:noAutofit/>
                        </wps:bodyPr>
                      </wps:wsp>
                      <wps:wsp>
                        <wps:cNvPr id="253" name="Text Box 139"/>
                        <wps:cNvSpPr txBox="1">
                          <a:spLocks noChangeArrowheads="1"/>
                        </wps:cNvSpPr>
                        <wps:spPr bwMode="auto">
                          <a:xfrm>
                            <a:off x="2171700" y="1828704"/>
                            <a:ext cx="1028700" cy="570544"/>
                          </a:xfrm>
                          <a:prstGeom prst="rect">
                            <a:avLst/>
                          </a:prstGeom>
                          <a:solidFill>
                            <a:srgbClr val="FFFFFF"/>
                          </a:solidFill>
                          <a:ln w="9525">
                            <a:solidFill>
                              <a:srgbClr val="000000"/>
                            </a:solidFill>
                            <a:miter lim="800000"/>
                            <a:headEnd/>
                            <a:tailEnd/>
                          </a:ln>
                        </wps:spPr>
                        <wps:txbx>
                          <w:txbxContent>
                            <w:p w14:paraId="0444EF2E" w14:textId="77777777" w:rsidR="00932EA2" w:rsidRPr="008862B4" w:rsidRDefault="00932EA2" w:rsidP="00932EA2">
                              <w:pPr>
                                <w:pStyle w:val="VNI-TimeS"/>
                                <w:rPr>
                                  <w:rFonts w:ascii="Times New Roman" w:hAnsi="Times New Roman"/>
                                </w:rPr>
                              </w:pPr>
                              <w:r>
                                <w:rPr>
                                  <w:rFonts w:ascii="Times New Roman" w:hAnsi="Times New Roman"/>
                                </w:rPr>
                                <w:t>LÀM KHÔ</w:t>
                              </w:r>
                            </w:p>
                            <w:p w14:paraId="6398699D" w14:textId="77777777" w:rsidR="00932EA2" w:rsidRPr="00454CED" w:rsidRDefault="00932EA2" w:rsidP="00932EA2"/>
                          </w:txbxContent>
                        </wps:txbx>
                        <wps:bodyPr rot="0" vert="horz" wrap="square" lIns="91440" tIns="45720" rIns="91440" bIns="45720" anchor="t" anchorCtr="0" upright="1">
                          <a:noAutofit/>
                        </wps:bodyPr>
                      </wps:wsp>
                      <wps:wsp>
                        <wps:cNvPr id="254" name="Text Box 140"/>
                        <wps:cNvSpPr txBox="1">
                          <a:spLocks noChangeArrowheads="1"/>
                        </wps:cNvSpPr>
                        <wps:spPr bwMode="auto">
                          <a:xfrm>
                            <a:off x="2171700" y="914352"/>
                            <a:ext cx="1028700" cy="571285"/>
                          </a:xfrm>
                          <a:prstGeom prst="rect">
                            <a:avLst/>
                          </a:prstGeom>
                          <a:solidFill>
                            <a:srgbClr val="FFFFFF"/>
                          </a:solidFill>
                          <a:ln w="9525">
                            <a:solidFill>
                              <a:srgbClr val="000000"/>
                            </a:solidFill>
                            <a:miter lim="800000"/>
                            <a:headEnd/>
                            <a:tailEnd/>
                          </a:ln>
                        </wps:spPr>
                        <wps:txbx>
                          <w:txbxContent>
                            <w:p w14:paraId="691884D3" w14:textId="77777777" w:rsidR="00932EA2" w:rsidRPr="008862B4" w:rsidRDefault="00932EA2" w:rsidP="00932EA2">
                              <w:pPr>
                                <w:pStyle w:val="VNI-TimeS"/>
                                <w:rPr>
                                  <w:rFonts w:ascii="Times New Roman" w:hAnsi="Times New Roman"/>
                                </w:rPr>
                              </w:pPr>
                              <w:r>
                                <w:rPr>
                                  <w:rFonts w:ascii="Times New Roman" w:hAnsi="Times New Roman"/>
                                </w:rPr>
                                <w:t>ĐÓNG NÚT</w:t>
                              </w:r>
                            </w:p>
                          </w:txbxContent>
                        </wps:txbx>
                        <wps:bodyPr rot="0" vert="horz" wrap="square" lIns="91440" tIns="45720" rIns="91440" bIns="45720" anchor="t" anchorCtr="0" upright="1">
                          <a:noAutofit/>
                        </wps:bodyPr>
                      </wps:wsp>
                      <wps:wsp>
                        <wps:cNvPr id="255" name="Text Box 141"/>
                        <wps:cNvSpPr txBox="1">
                          <a:spLocks noChangeArrowheads="1"/>
                        </wps:cNvSpPr>
                        <wps:spPr bwMode="auto">
                          <a:xfrm>
                            <a:off x="4114800" y="53350"/>
                            <a:ext cx="1143000" cy="517935"/>
                          </a:xfrm>
                          <a:prstGeom prst="rect">
                            <a:avLst/>
                          </a:prstGeom>
                          <a:solidFill>
                            <a:srgbClr val="FFFFFF"/>
                          </a:solidFill>
                          <a:ln w="9525">
                            <a:solidFill>
                              <a:srgbClr val="000000"/>
                            </a:solidFill>
                            <a:miter lim="800000"/>
                            <a:headEnd/>
                            <a:tailEnd/>
                          </a:ln>
                        </wps:spPr>
                        <wps:txbx>
                          <w:txbxContent>
                            <w:p w14:paraId="6CAC75DB" w14:textId="77777777" w:rsidR="00932EA2" w:rsidRPr="008862B4" w:rsidRDefault="00932EA2" w:rsidP="00932EA2">
                              <w:pPr>
                                <w:pStyle w:val="VNI-TimeS"/>
                                <w:jc w:val="center"/>
                                <w:rPr>
                                  <w:rFonts w:ascii="Times New Roman" w:hAnsi="Times New Roman"/>
                                </w:rPr>
                              </w:pPr>
                              <w:r>
                                <w:rPr>
                                  <w:rFonts w:ascii="Times New Roman" w:hAnsi="Times New Roman"/>
                                </w:rPr>
                                <w:t>CHO VÀO BỒN CHỨA</w:t>
                              </w:r>
                            </w:p>
                          </w:txbxContent>
                        </wps:txbx>
                        <wps:bodyPr rot="0" vert="horz" wrap="square" lIns="91440" tIns="45720" rIns="91440" bIns="45720" anchor="t" anchorCtr="0" upright="1">
                          <a:noAutofit/>
                        </wps:bodyPr>
                      </wps:wsp>
                      <wps:wsp>
                        <wps:cNvPr id="128" name="Text Box 142"/>
                        <wps:cNvSpPr txBox="1">
                          <a:spLocks noChangeArrowheads="1"/>
                        </wps:cNvSpPr>
                        <wps:spPr bwMode="auto">
                          <a:xfrm>
                            <a:off x="4114800" y="914352"/>
                            <a:ext cx="1028700" cy="571285"/>
                          </a:xfrm>
                          <a:prstGeom prst="rect">
                            <a:avLst/>
                          </a:prstGeom>
                          <a:solidFill>
                            <a:srgbClr val="FFFFFF"/>
                          </a:solidFill>
                          <a:ln w="9525">
                            <a:solidFill>
                              <a:srgbClr val="000000"/>
                            </a:solidFill>
                            <a:miter lim="800000"/>
                            <a:headEnd/>
                            <a:tailEnd/>
                          </a:ln>
                        </wps:spPr>
                        <wps:txbx>
                          <w:txbxContent>
                            <w:p w14:paraId="2F323F48" w14:textId="77777777" w:rsidR="00932EA2" w:rsidRPr="008862B4" w:rsidRDefault="00932EA2" w:rsidP="00932EA2">
                              <w:pPr>
                                <w:pStyle w:val="VNI-TimeS"/>
                                <w:jc w:val="center"/>
                                <w:rPr>
                                  <w:rFonts w:ascii="Times New Roman" w:hAnsi="Times New Roman"/>
                                </w:rPr>
                              </w:pPr>
                              <w:r>
                                <w:rPr>
                                  <w:rFonts w:ascii="Times New Roman" w:hAnsi="Times New Roman"/>
                                </w:rPr>
                                <w:t>CHIẾT CHAI</w:t>
                              </w:r>
                            </w:p>
                          </w:txbxContent>
                        </wps:txbx>
                        <wps:bodyPr rot="0" vert="horz" wrap="square" lIns="91440" tIns="45720" rIns="91440" bIns="45720" anchor="t" anchorCtr="0" upright="1">
                          <a:noAutofit/>
                        </wps:bodyPr>
                      </wps:wsp>
                      <wps:wsp>
                        <wps:cNvPr id="129" name="Text Box 143"/>
                        <wps:cNvSpPr txBox="1">
                          <a:spLocks noChangeArrowheads="1"/>
                        </wps:cNvSpPr>
                        <wps:spPr bwMode="auto">
                          <a:xfrm>
                            <a:off x="4114800" y="1828704"/>
                            <a:ext cx="1028700" cy="572026"/>
                          </a:xfrm>
                          <a:prstGeom prst="rect">
                            <a:avLst/>
                          </a:prstGeom>
                          <a:solidFill>
                            <a:srgbClr val="FFFFFF"/>
                          </a:solidFill>
                          <a:ln w="9525">
                            <a:solidFill>
                              <a:srgbClr val="000000"/>
                            </a:solidFill>
                            <a:miter lim="800000"/>
                            <a:headEnd/>
                            <a:tailEnd/>
                          </a:ln>
                        </wps:spPr>
                        <wps:txbx>
                          <w:txbxContent>
                            <w:p w14:paraId="35B27636" w14:textId="77777777" w:rsidR="00932EA2" w:rsidRPr="00D47F6F" w:rsidRDefault="00932EA2" w:rsidP="00932EA2">
                              <w:pPr>
                                <w:jc w:val="center"/>
                              </w:pPr>
                              <w:r>
                                <w:t>ĐÓNG KHÓA VAN</w:t>
                              </w:r>
                            </w:p>
                            <w:p w14:paraId="1A6DD348" w14:textId="77777777" w:rsidR="00932EA2" w:rsidRPr="008862B4" w:rsidRDefault="00932EA2" w:rsidP="00932EA2">
                              <w:pPr>
                                <w:pStyle w:val="VNI-TimeS"/>
                                <w:rPr>
                                  <w:rFonts w:ascii="Times New Roman" w:hAnsi="Times New Roman"/>
                                </w:rPr>
                              </w:pPr>
                            </w:p>
                          </w:txbxContent>
                        </wps:txbx>
                        <wps:bodyPr rot="0" vert="horz" wrap="square" lIns="91440" tIns="45720" rIns="91440" bIns="45720" anchor="t" anchorCtr="0" upright="1">
                          <a:noAutofit/>
                        </wps:bodyPr>
                      </wps:wsp>
                      <wps:wsp>
                        <wps:cNvPr id="130" name="Line 144"/>
                        <wps:cNvCnPr>
                          <a:cxnSpLocks noChangeShapeType="1"/>
                        </wps:cNvCnPr>
                        <wps:spPr bwMode="auto">
                          <a:xfrm>
                            <a:off x="1485900" y="228959"/>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45"/>
                        <wps:cNvCnPr>
                          <a:cxnSpLocks noChangeShapeType="1"/>
                        </wps:cNvCnPr>
                        <wps:spPr bwMode="auto">
                          <a:xfrm flipH="1">
                            <a:off x="1485900" y="1143311"/>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46"/>
                        <wps:cNvCnPr>
                          <a:cxnSpLocks noChangeShapeType="1"/>
                        </wps:cNvCnPr>
                        <wps:spPr bwMode="auto">
                          <a:xfrm>
                            <a:off x="1485900" y="2057663"/>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47"/>
                        <wps:cNvCnPr>
                          <a:cxnSpLocks noChangeShapeType="1"/>
                        </wps:cNvCnPr>
                        <wps:spPr bwMode="auto">
                          <a:xfrm flipH="1">
                            <a:off x="1485900" y="297201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48"/>
                        <wps:cNvCnPr>
                          <a:cxnSpLocks noChangeShapeType="1"/>
                        </wps:cNvCnPr>
                        <wps:spPr bwMode="auto">
                          <a:xfrm>
                            <a:off x="914400" y="1485637"/>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49"/>
                        <wps:cNvCnPr>
                          <a:cxnSpLocks noChangeShapeType="1"/>
                        </wps:cNvCnPr>
                        <wps:spPr bwMode="auto">
                          <a:xfrm>
                            <a:off x="3200400" y="228959"/>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50"/>
                        <wps:cNvCnPr>
                          <a:cxnSpLocks noChangeShapeType="1"/>
                        </wps:cNvCnPr>
                        <wps:spPr bwMode="auto">
                          <a:xfrm flipH="1">
                            <a:off x="3200400" y="1143311"/>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51"/>
                        <wps:cNvCnPr>
                          <a:cxnSpLocks noChangeShapeType="1"/>
                        </wps:cNvCnPr>
                        <wps:spPr bwMode="auto">
                          <a:xfrm>
                            <a:off x="3200400" y="2057663"/>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52"/>
                        <wps:cNvCnPr>
                          <a:cxnSpLocks noChangeShapeType="1"/>
                        </wps:cNvCnPr>
                        <wps:spPr bwMode="auto">
                          <a:xfrm flipH="1">
                            <a:off x="3429000" y="2972015"/>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53"/>
                        <wps:cNvCnPr>
                          <a:cxnSpLocks noChangeShapeType="1"/>
                        </wps:cNvCnPr>
                        <wps:spPr bwMode="auto">
                          <a:xfrm>
                            <a:off x="4572000" y="571285"/>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54"/>
                        <wps:cNvCnPr>
                          <a:cxnSpLocks noChangeShapeType="1"/>
                        </wps:cNvCnPr>
                        <wps:spPr bwMode="auto">
                          <a:xfrm>
                            <a:off x="4572000" y="2400730"/>
                            <a:ext cx="0" cy="342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55"/>
                        <wps:cNvSpPr txBox="1">
                          <a:spLocks noChangeArrowheads="1"/>
                        </wps:cNvSpPr>
                        <wps:spPr bwMode="auto">
                          <a:xfrm>
                            <a:off x="2171700" y="0"/>
                            <a:ext cx="1028700" cy="570544"/>
                          </a:xfrm>
                          <a:prstGeom prst="rect">
                            <a:avLst/>
                          </a:prstGeom>
                          <a:solidFill>
                            <a:srgbClr val="FFFFFF"/>
                          </a:solidFill>
                          <a:ln w="9525">
                            <a:solidFill>
                              <a:srgbClr val="000000"/>
                            </a:solidFill>
                            <a:miter lim="800000"/>
                            <a:headEnd/>
                            <a:tailEnd/>
                          </a:ln>
                        </wps:spPr>
                        <wps:txbx>
                          <w:txbxContent>
                            <w:p w14:paraId="024F2696" w14:textId="77777777" w:rsidR="00932EA2" w:rsidRPr="008862B4" w:rsidRDefault="00932EA2" w:rsidP="00932EA2">
                              <w:pPr>
                                <w:pStyle w:val="VNI-TimeS"/>
                                <w:jc w:val="center"/>
                                <w:rPr>
                                  <w:rFonts w:ascii="Times New Roman" w:hAnsi="Times New Roman"/>
                                </w:rPr>
                              </w:pPr>
                              <w:r>
                                <w:rPr>
                                  <w:rFonts w:ascii="Times New Roman" w:hAnsi="Times New Roman"/>
                                </w:rPr>
                                <w:t>KHUẤY TRỘN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2.05pt;margin-top:19.05pt;width:450pt;height:272.85pt;z-index:251659264" coordsize="57150,3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4651;visibility:visible;mso-wrap-style:square">
                  <v:fill o:detectmouseclick="t"/>
                  <v:path o:connecttype="none"/>
                </v:shape>
                <v:shapetype id="_x0000_t202" coordsize="21600,21600" o:spt="202" path="m,l,21600r21600,l21600,xe">
                  <v:stroke joinstyle="miter"/>
                  <v:path gradientshapeok="t" o:connecttype="rect"/>
                </v:shapetype>
                <v:shape id="Text Box 133" o:spid="_x0000_s1028" type="#_x0000_t202" style="position:absolute;left:1143;width:13716;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htcMA&#10;AADcAAAADwAAAGRycy9kb3ducmV2LnhtbESPzWrDMBCE74G+g9hCL6GRakpS3CjBFFpyaSA/D7BY&#10;W9vEuzKWartvXwUCOQ4z8w2z3k7cqoH60Hix8LIwoEhK7xqpLJxPn89voEJEcdh6IQt/FGC7eZit&#10;MXd+lAMNx1ipBJGQo4U6xi7XOpQ1MYaF70iS9+N7xphkX2nX45jg3OrMmKVmbCQt1NjRR03l5fjL&#10;Fr5RcGI+FHMfec9jdvlanYy1T49T8Q4q0hTv4Vt75yxkryu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rhtcMAAADcAAAADwAAAAAAAAAAAAAAAACYAgAAZHJzL2Rv&#10;d25yZXYueG1sUEsFBgAAAAAEAAQA9QAAAIgDAAAAAA==&#10;" strokeweight=".25pt">
                  <v:textbox>
                    <w:txbxContent>
                      <w:p w14:paraId="193C2E0D" w14:textId="77777777" w:rsidR="00932EA2" w:rsidRPr="008862B4" w:rsidRDefault="00932EA2" w:rsidP="00932EA2">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v:textbox>
                </v:shape>
                <v:shape id="Text Box 134" o:spid="_x0000_s1029" type="#_x0000_t202" style="position:absolute;left:4572;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14:paraId="34BF5887" w14:textId="77777777" w:rsidR="00932EA2" w:rsidRPr="00D47F6F" w:rsidRDefault="00932EA2" w:rsidP="00932EA2">
                        <w:r>
                          <w:t>KIỂM TRA QUA NƯỚC</w:t>
                        </w:r>
                      </w:p>
                      <w:p w14:paraId="2BB4088A" w14:textId="77777777" w:rsidR="00932EA2" w:rsidRPr="00454CED" w:rsidRDefault="00932EA2" w:rsidP="00932EA2"/>
                    </w:txbxContent>
                  </v:textbox>
                </v:shape>
                <v:shape id="Text Box 135" o:spid="_x0000_s1030" type="#_x0000_t202" style="position:absolute;left:4572;top:27430;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34B85346" w14:textId="77777777" w:rsidR="00932EA2" w:rsidRPr="008862B4" w:rsidRDefault="00932EA2" w:rsidP="00932EA2">
                        <w:pPr>
                          <w:pStyle w:val="VNI-TimeS"/>
                          <w:jc w:val="center"/>
                          <w:rPr>
                            <w:rFonts w:ascii="Times New Roman" w:hAnsi="Times New Roman"/>
                          </w:rPr>
                        </w:pPr>
                        <w:r>
                          <w:rPr>
                            <w:rFonts w:ascii="Times New Roman" w:hAnsi="Times New Roman"/>
                          </w:rPr>
                          <w:t>ĐÓNG THÙNG</w:t>
                        </w:r>
                      </w:p>
                      <w:p w14:paraId="1E5F86AA" w14:textId="77777777" w:rsidR="00932EA2" w:rsidRDefault="00932EA2" w:rsidP="00932EA2"/>
                      <w:p w14:paraId="51BDE041" w14:textId="77777777" w:rsidR="00932EA2" w:rsidRPr="00454CED" w:rsidRDefault="00932EA2" w:rsidP="00932EA2"/>
                    </w:txbxContent>
                  </v:textbox>
                </v:shape>
                <v:shape id="Text Box 136" o:spid="_x0000_s1031" type="#_x0000_t202" style="position:absolute;left:4572;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14:paraId="7C50F5CD" w14:textId="77777777" w:rsidR="00932EA2" w:rsidRPr="008862B4" w:rsidRDefault="00932EA2" w:rsidP="00932EA2">
                        <w:pPr>
                          <w:pStyle w:val="VNI-TimeS"/>
                          <w:rPr>
                            <w:rFonts w:ascii="Times New Roman" w:hAnsi="Times New Roman"/>
                          </w:rPr>
                        </w:pPr>
                        <w:r>
                          <w:rPr>
                            <w:rFonts w:ascii="Times New Roman" w:hAnsi="Times New Roman"/>
                          </w:rPr>
                          <w:t>BƠM KHÍ GAR VÀO</w:t>
                        </w:r>
                      </w:p>
                      <w:p w14:paraId="48F2B1A8" w14:textId="77777777" w:rsidR="00932EA2" w:rsidRPr="00454CED" w:rsidRDefault="00932EA2" w:rsidP="00932EA2"/>
                    </w:txbxContent>
                  </v:textbox>
                </v:shape>
                <v:shape id="Text Box 137" o:spid="_x0000_s1032" type="#_x0000_t202" style="position:absolute;left:41148;top:27430;width:11430;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2196615C" w14:textId="77777777" w:rsidR="00932EA2" w:rsidRPr="008862B4" w:rsidRDefault="00932EA2" w:rsidP="00932EA2">
                        <w:pPr>
                          <w:pStyle w:val="VNI-TimeS"/>
                          <w:rPr>
                            <w:rFonts w:ascii="Times New Roman" w:hAnsi="Times New Roman"/>
                          </w:rPr>
                        </w:pPr>
                        <w:r>
                          <w:rPr>
                            <w:rFonts w:ascii="Times New Roman" w:hAnsi="Times New Roman"/>
                          </w:rPr>
                          <w:t>ĐÓNG NẮP</w:t>
                        </w:r>
                      </w:p>
                      <w:p w14:paraId="2121CC68" w14:textId="77777777" w:rsidR="00932EA2" w:rsidRPr="00454CED" w:rsidRDefault="00932EA2" w:rsidP="00932EA2"/>
                    </w:txbxContent>
                  </v:textbox>
                </v:shape>
                <v:shape id="Text Box 138" o:spid="_x0000_s1033" type="#_x0000_t202" style="position:absolute;left:21717;top:27430;width:12573;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8AB7E49" w14:textId="77777777" w:rsidR="00932EA2" w:rsidRPr="00633229" w:rsidRDefault="00932EA2" w:rsidP="00932EA2">
                        <w:pPr>
                          <w:jc w:val="center"/>
                        </w:pPr>
                        <w:r>
                          <w:t>KIỂM TRA CHẤT LƯỢNG SẢN PHẨM</w:t>
                        </w:r>
                      </w:p>
                      <w:p w14:paraId="56187B74" w14:textId="77777777" w:rsidR="00932EA2" w:rsidRPr="00EF17E4" w:rsidRDefault="00932EA2" w:rsidP="00932EA2"/>
                    </w:txbxContent>
                  </v:textbox>
                </v:shape>
                <v:shape id="Text Box 139" o:spid="_x0000_s1034" type="#_x0000_t202" style="position:absolute;left:21717;top:1828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14:paraId="0444EF2E" w14:textId="77777777" w:rsidR="00932EA2" w:rsidRPr="008862B4" w:rsidRDefault="00932EA2" w:rsidP="00932EA2">
                        <w:pPr>
                          <w:pStyle w:val="VNI-TimeS"/>
                          <w:rPr>
                            <w:rFonts w:ascii="Times New Roman" w:hAnsi="Times New Roman"/>
                          </w:rPr>
                        </w:pPr>
                        <w:r>
                          <w:rPr>
                            <w:rFonts w:ascii="Times New Roman" w:hAnsi="Times New Roman"/>
                          </w:rPr>
                          <w:t>LÀM KHÔ</w:t>
                        </w:r>
                      </w:p>
                      <w:p w14:paraId="6398699D" w14:textId="77777777" w:rsidR="00932EA2" w:rsidRPr="00454CED" w:rsidRDefault="00932EA2" w:rsidP="00932EA2"/>
                    </w:txbxContent>
                  </v:textbox>
                </v:shape>
                <v:shape id="Text Box 140" o:spid="_x0000_s1035" type="#_x0000_t202" style="position:absolute;left:21717;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14:paraId="691884D3" w14:textId="77777777" w:rsidR="00932EA2" w:rsidRPr="008862B4" w:rsidRDefault="00932EA2" w:rsidP="00932EA2">
                        <w:pPr>
                          <w:pStyle w:val="VNI-TimeS"/>
                          <w:rPr>
                            <w:rFonts w:ascii="Times New Roman" w:hAnsi="Times New Roman"/>
                          </w:rPr>
                        </w:pPr>
                        <w:r>
                          <w:rPr>
                            <w:rFonts w:ascii="Times New Roman" w:hAnsi="Times New Roman"/>
                          </w:rPr>
                          <w:t>ĐÓNG NÚT</w:t>
                        </w:r>
                      </w:p>
                    </w:txbxContent>
                  </v:textbox>
                </v:shape>
                <v:shape id="Text Box 141" o:spid="_x0000_s1036" type="#_x0000_t202" style="position:absolute;left:41148;top:533;width:11430;height:5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14:paraId="6CAC75DB" w14:textId="77777777" w:rsidR="00932EA2" w:rsidRPr="008862B4" w:rsidRDefault="00932EA2" w:rsidP="00932EA2">
                        <w:pPr>
                          <w:pStyle w:val="VNI-TimeS"/>
                          <w:jc w:val="center"/>
                          <w:rPr>
                            <w:rFonts w:ascii="Times New Roman" w:hAnsi="Times New Roman"/>
                          </w:rPr>
                        </w:pPr>
                        <w:r>
                          <w:rPr>
                            <w:rFonts w:ascii="Times New Roman" w:hAnsi="Times New Roman"/>
                          </w:rPr>
                          <w:t>CHO VÀO BỒN CHỨA</w:t>
                        </w:r>
                      </w:p>
                    </w:txbxContent>
                  </v:textbox>
                </v:shape>
                <v:shape id="Text Box 142" o:spid="_x0000_s1037" type="#_x0000_t202" style="position:absolute;left:41148;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14:paraId="2F323F48" w14:textId="77777777" w:rsidR="00932EA2" w:rsidRPr="008862B4" w:rsidRDefault="00932EA2" w:rsidP="00932EA2">
                        <w:pPr>
                          <w:pStyle w:val="VNI-TimeS"/>
                          <w:jc w:val="center"/>
                          <w:rPr>
                            <w:rFonts w:ascii="Times New Roman" w:hAnsi="Times New Roman"/>
                          </w:rPr>
                        </w:pPr>
                        <w:r>
                          <w:rPr>
                            <w:rFonts w:ascii="Times New Roman" w:hAnsi="Times New Roman"/>
                          </w:rPr>
                          <w:t>CHIẾT CHAI</w:t>
                        </w:r>
                      </w:p>
                    </w:txbxContent>
                  </v:textbox>
                </v:shape>
                <v:shape id="Text Box 143" o:spid="_x0000_s1038" type="#_x0000_t202" style="position:absolute;left:41148;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14:paraId="35B27636" w14:textId="77777777" w:rsidR="00932EA2" w:rsidRPr="00D47F6F" w:rsidRDefault="00932EA2" w:rsidP="00932EA2">
                        <w:pPr>
                          <w:jc w:val="center"/>
                        </w:pPr>
                        <w:r>
                          <w:t>ĐÓNG KHÓA VAN</w:t>
                        </w:r>
                      </w:p>
                      <w:p w14:paraId="1A6DD348" w14:textId="77777777" w:rsidR="00932EA2" w:rsidRPr="008862B4" w:rsidRDefault="00932EA2" w:rsidP="00932EA2">
                        <w:pPr>
                          <w:pStyle w:val="VNI-TimeS"/>
                          <w:rPr>
                            <w:rFonts w:ascii="Times New Roman" w:hAnsi="Times New Roman"/>
                          </w:rPr>
                        </w:pPr>
                      </w:p>
                    </w:txbxContent>
                  </v:textbox>
                </v:shape>
                <v:line id="Line 144" o:spid="_x0000_s1039" style="position:absolute;visibility:visible;mso-wrap-style:square" from="14859,2289" to="21717,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145" o:spid="_x0000_s1040" style="position:absolute;flip:x;visibility:visible;mso-wrap-style:square" from="14859,11433" to="21717,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146" o:spid="_x0000_s1041" style="position:absolute;visibility:visible;mso-wrap-style:square" from="14859,20576" to="21717,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147" o:spid="_x0000_s1042" style="position:absolute;flip:x;visibility:visible;mso-wrap-style:square" from="14859,29720" to="21717,2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48" o:spid="_x0000_s1043" style="position:absolute;visibility:visible;mso-wrap-style:square" from="9144,14856" to="9144,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149" o:spid="_x0000_s1044" style="position:absolute;visibility:visible;mso-wrap-style:square" from="32004,2289" to="41148,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50" o:spid="_x0000_s1045" style="position:absolute;flip:x;visibility:visible;mso-wrap-style:square" from="32004,11433" to="41148,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Line 151" o:spid="_x0000_s1046" style="position:absolute;visibility:visible;mso-wrap-style:square" from="32004,20576" to="41148,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52" o:spid="_x0000_s1047" style="position:absolute;flip:x;visibility:visible;mso-wrap-style:square" from="34290,29720" to="41148,2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153" o:spid="_x0000_s1048" style="position:absolute;visibility:visible;mso-wrap-style:square" from="45720,5712" to="45720,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54" o:spid="_x0000_s1049" style="position:absolute;visibility:visible;mso-wrap-style:square" from="45720,24007" to="45720,2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shape id="Text Box 155" o:spid="_x0000_s1050" type="#_x0000_t202" style="position:absolute;left:2171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gfcQA&#10;AADcAAAADwAAAGRycy9kb3ducmV2LnhtbERPS2vCQBC+C/0PyxS8iG604iPNRorQYm/Wil6H7JiE&#10;ZmfT3TWm/75bKHibj+852aY3jejI+dqygukkAUFcWF1zqeD4+TpegfABWWNjmRT8kIdN/jDIMNX2&#10;xh/UHUIpYgj7FBVUIbSplL6oyKCf2JY4chfrDIYIXSm1w1sMN42cJclCGqw5NlTY0rai4utwNQpW&#10;81139u9P+1OxuDTrMFp2b99OqeFj//IMIlAf7uJ/907H+fMp/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2IH3EAAAA3AAAAA8AAAAAAAAAAAAAAAAAmAIAAGRycy9k&#10;b3ducmV2LnhtbFBLBQYAAAAABAAEAPUAAACJAwAAAAA=&#10;">
                  <v:textbox>
                    <w:txbxContent>
                      <w:p w14:paraId="024F2696" w14:textId="77777777" w:rsidR="00932EA2" w:rsidRPr="008862B4" w:rsidRDefault="00932EA2" w:rsidP="00932EA2">
                        <w:pPr>
                          <w:pStyle w:val="VNI-TimeS"/>
                          <w:jc w:val="center"/>
                          <w:rPr>
                            <w:rFonts w:ascii="Times New Roman" w:hAnsi="Times New Roman"/>
                          </w:rPr>
                        </w:pPr>
                        <w:r>
                          <w:rPr>
                            <w:rFonts w:ascii="Times New Roman" w:hAnsi="Times New Roman"/>
                          </w:rPr>
                          <w:t>KHUẤY TRỘN</w:t>
                        </w:r>
                      </w:p>
                    </w:txbxContent>
                  </v:textbox>
                </v:shape>
              </v:group>
            </w:pict>
          </mc:Fallback>
        </mc:AlternateContent>
      </w:r>
    </w:p>
    <w:p w14:paraId="1FB6BCD9" w14:textId="77777777" w:rsidR="00932EA2" w:rsidRPr="00D47E05" w:rsidRDefault="00932EA2" w:rsidP="00932EA2">
      <w:pPr>
        <w:spacing w:line="360" w:lineRule="auto"/>
        <w:ind w:left="567" w:right="567"/>
        <w:jc w:val="both"/>
        <w:rPr>
          <w:sz w:val="28"/>
          <w:szCs w:val="28"/>
        </w:rPr>
      </w:pPr>
    </w:p>
    <w:p w14:paraId="40779EFC" w14:textId="77777777" w:rsidR="00932EA2" w:rsidRPr="00D47E05" w:rsidRDefault="00932EA2" w:rsidP="00932EA2">
      <w:pPr>
        <w:spacing w:line="360" w:lineRule="auto"/>
        <w:ind w:left="567" w:right="567"/>
        <w:jc w:val="both"/>
        <w:rPr>
          <w:sz w:val="28"/>
          <w:szCs w:val="28"/>
        </w:rPr>
      </w:pPr>
    </w:p>
    <w:p w14:paraId="481AEE55" w14:textId="77777777" w:rsidR="00932EA2" w:rsidRPr="00D47E05" w:rsidRDefault="00932EA2" w:rsidP="00932EA2">
      <w:pPr>
        <w:spacing w:line="360" w:lineRule="auto"/>
        <w:ind w:left="567" w:right="567"/>
        <w:jc w:val="both"/>
        <w:rPr>
          <w:sz w:val="28"/>
          <w:szCs w:val="28"/>
        </w:rPr>
      </w:pPr>
    </w:p>
    <w:p w14:paraId="4C3602FA" w14:textId="77777777" w:rsidR="00932EA2" w:rsidRPr="00D47E05" w:rsidRDefault="00932EA2" w:rsidP="00932EA2">
      <w:pPr>
        <w:spacing w:line="360" w:lineRule="auto"/>
        <w:ind w:left="567" w:right="567"/>
        <w:jc w:val="both"/>
        <w:rPr>
          <w:sz w:val="28"/>
          <w:szCs w:val="28"/>
        </w:rPr>
      </w:pPr>
    </w:p>
    <w:p w14:paraId="4F1D1154" w14:textId="77777777" w:rsidR="00932EA2" w:rsidRPr="00D47E05" w:rsidRDefault="00932EA2" w:rsidP="00932EA2">
      <w:pPr>
        <w:spacing w:line="360" w:lineRule="auto"/>
        <w:ind w:left="567" w:right="567"/>
        <w:jc w:val="both"/>
        <w:rPr>
          <w:sz w:val="28"/>
          <w:szCs w:val="28"/>
        </w:rPr>
      </w:pPr>
    </w:p>
    <w:p w14:paraId="292E9B8F" w14:textId="77777777" w:rsidR="00932EA2" w:rsidRPr="00D47E05" w:rsidRDefault="00932EA2" w:rsidP="00932EA2">
      <w:pPr>
        <w:spacing w:line="360" w:lineRule="auto"/>
        <w:ind w:left="567" w:right="567"/>
        <w:jc w:val="both"/>
        <w:rPr>
          <w:sz w:val="28"/>
          <w:szCs w:val="28"/>
        </w:rPr>
      </w:pPr>
    </w:p>
    <w:p w14:paraId="7C1280D5" w14:textId="77777777" w:rsidR="00932EA2" w:rsidRPr="00D47E05" w:rsidRDefault="00932EA2" w:rsidP="00932EA2">
      <w:pPr>
        <w:spacing w:line="360" w:lineRule="auto"/>
        <w:ind w:left="567" w:right="567"/>
        <w:jc w:val="both"/>
        <w:rPr>
          <w:sz w:val="28"/>
          <w:szCs w:val="28"/>
        </w:rPr>
      </w:pPr>
    </w:p>
    <w:p w14:paraId="6CE55AF2" w14:textId="77777777" w:rsidR="00932EA2" w:rsidRPr="00D47E05" w:rsidRDefault="00932EA2" w:rsidP="00932EA2">
      <w:pPr>
        <w:spacing w:line="360" w:lineRule="auto"/>
        <w:ind w:left="567" w:right="567"/>
        <w:jc w:val="both"/>
        <w:rPr>
          <w:sz w:val="28"/>
          <w:szCs w:val="28"/>
        </w:rPr>
      </w:pPr>
    </w:p>
    <w:p w14:paraId="35DEE196" w14:textId="77777777" w:rsidR="00932EA2" w:rsidRPr="00D47E05" w:rsidRDefault="00932EA2" w:rsidP="00932EA2">
      <w:pPr>
        <w:spacing w:line="360" w:lineRule="auto"/>
        <w:ind w:left="567" w:right="567"/>
        <w:jc w:val="both"/>
        <w:rPr>
          <w:sz w:val="28"/>
          <w:szCs w:val="28"/>
        </w:rPr>
      </w:pPr>
    </w:p>
    <w:p w14:paraId="42811215" w14:textId="77777777" w:rsidR="00932EA2" w:rsidRPr="00D47E05" w:rsidRDefault="00932EA2" w:rsidP="00932EA2">
      <w:pPr>
        <w:spacing w:line="360" w:lineRule="auto"/>
        <w:ind w:left="567" w:right="567"/>
        <w:jc w:val="both"/>
        <w:rPr>
          <w:sz w:val="28"/>
          <w:szCs w:val="28"/>
        </w:rPr>
      </w:pPr>
    </w:p>
    <w:p w14:paraId="6C9F7A41" w14:textId="77777777" w:rsidR="00932EA2" w:rsidRPr="00D47E05" w:rsidRDefault="00932EA2" w:rsidP="00932EA2">
      <w:pPr>
        <w:spacing w:line="360" w:lineRule="auto"/>
        <w:ind w:left="567" w:right="567"/>
        <w:jc w:val="both"/>
        <w:rPr>
          <w:sz w:val="28"/>
          <w:szCs w:val="28"/>
        </w:rPr>
      </w:pPr>
    </w:p>
    <w:p w14:paraId="3D220C85" w14:textId="77777777" w:rsidR="00932EA2" w:rsidRPr="00D47E05" w:rsidRDefault="00932EA2" w:rsidP="00401334">
      <w:pPr>
        <w:pStyle w:val="Heading4"/>
      </w:pPr>
      <w:bookmarkStart w:id="40" w:name="_Toc416818415"/>
      <w:bookmarkStart w:id="41" w:name="_Toc416818754"/>
      <w:bookmarkStart w:id="42" w:name="_Toc416850809"/>
      <w:bookmarkStart w:id="43" w:name="_Toc416850971"/>
      <w:r w:rsidRPr="00D47E05">
        <w:t>Giải thích quy trình</w:t>
      </w:r>
      <w:bookmarkEnd w:id="40"/>
      <w:bookmarkEnd w:id="41"/>
      <w:bookmarkEnd w:id="42"/>
      <w:bookmarkEnd w:id="43"/>
    </w:p>
    <w:p w14:paraId="5E471C5D" w14:textId="77777777" w:rsidR="00932EA2" w:rsidRPr="00D47E05" w:rsidRDefault="00932EA2" w:rsidP="00932EA2">
      <w:pPr>
        <w:spacing w:beforeLines="30" w:before="72" w:afterLines="30" w:after="72" w:line="360" w:lineRule="auto"/>
        <w:ind w:left="567" w:right="567"/>
        <w:jc w:val="both"/>
        <w:rPr>
          <w:sz w:val="28"/>
          <w:szCs w:val="28"/>
        </w:rPr>
      </w:pPr>
      <w:r w:rsidRPr="00D47E05">
        <w:rPr>
          <w:sz w:val="28"/>
          <w:szCs w:val="28"/>
        </w:rPr>
        <w:t>Nhân viên bộ phận sản xuất kiểm tra chất lượng của hóa chất và nguyên liệu trước khi cho vào bồn khuấy, sau khi kiểm tra hóa chất đạt chất lượng mới đưa vào khấy, hoàn tất phần khuấy nhân viên KCS kiểm tra chất lượng của bán thành phẩm đã trộn có đạt không mới cho vào bồn chứa để chiết ra từng chai và bơm khí gar vào chai đóng nút lại để thử qua nước xem sản phẩm có đạt không.</w:t>
      </w:r>
    </w:p>
    <w:p w14:paraId="6917F1A7" w14:textId="77777777" w:rsidR="00932EA2" w:rsidRPr="00D47E05" w:rsidRDefault="00932EA2" w:rsidP="00932EA2">
      <w:pPr>
        <w:spacing w:beforeLines="30" w:before="72" w:afterLines="30" w:after="72" w:line="360" w:lineRule="auto"/>
        <w:ind w:left="567" w:right="567"/>
        <w:jc w:val="both"/>
        <w:rPr>
          <w:sz w:val="28"/>
          <w:szCs w:val="28"/>
        </w:rPr>
      </w:pPr>
      <w:r w:rsidRPr="00D47E05">
        <w:rPr>
          <w:sz w:val="28"/>
          <w:szCs w:val="28"/>
        </w:rPr>
        <w:lastRenderedPageBreak/>
        <w:t>Làm khô sản phẩm và chuyển qua bộ phận đóng van và đóng nắp lại. công đoạn cuối cùng là kiểm tra chất lượng thành phẩm trước khi cho vào thùng và nhập vào kho.</w:t>
      </w:r>
    </w:p>
    <w:p w14:paraId="0E66CFBD" w14:textId="77777777" w:rsidR="00932EA2" w:rsidRPr="00932EA2" w:rsidRDefault="00932EA2" w:rsidP="00932EA2">
      <w:pPr>
        <w:pStyle w:val="Paragraph"/>
      </w:pPr>
    </w:p>
    <w:p w14:paraId="15CF514F" w14:textId="77777777" w:rsidR="006B50C3" w:rsidRDefault="006B50C3" w:rsidP="006B50C3">
      <w:pPr>
        <w:pStyle w:val="Heading1"/>
      </w:pPr>
      <w:r>
        <w:br w:type="page"/>
      </w:r>
    </w:p>
    <w:p w14:paraId="4B422AA2" w14:textId="1BC5FEDE" w:rsidR="006B50C3" w:rsidRDefault="006B50C3" w:rsidP="006B50C3">
      <w:pPr>
        <w:pStyle w:val="Heading1"/>
      </w:pPr>
      <w:r>
        <w:lastRenderedPageBreak/>
        <w:t>ODOO</w:t>
      </w:r>
    </w:p>
    <w:p w14:paraId="3D9D2567" w14:textId="0ABA3969" w:rsidR="006B50C3" w:rsidRPr="006B50C3" w:rsidRDefault="006B50C3" w:rsidP="006B50C3">
      <w:pPr>
        <w:pStyle w:val="Heading2"/>
      </w:pPr>
      <w:r>
        <w:t>Thiết lập bạn đầu</w:t>
      </w:r>
    </w:p>
    <w:p w14:paraId="5E619DC9" w14:textId="77777777" w:rsidR="006B50C3" w:rsidRDefault="006B50C3" w:rsidP="006B50C3">
      <w:pPr>
        <w:pStyle w:val="Heading3"/>
        <w:ind w:hanging="718"/>
      </w:pPr>
      <w:bookmarkStart w:id="44" w:name="_Toc61358861"/>
      <w:r>
        <w:t>Thiết lập Thông tin công ty</w:t>
      </w:r>
    </w:p>
    <w:p w14:paraId="61EF1D48" w14:textId="77777777" w:rsidR="006B50C3" w:rsidRDefault="006B50C3" w:rsidP="006B50C3">
      <w:pPr>
        <w:pStyle w:val="Heading3"/>
        <w:ind w:hanging="718"/>
      </w:pPr>
      <w:r>
        <w:t>Quản lý tài khoản người dùng</w:t>
      </w:r>
    </w:p>
    <w:p w14:paraId="2D433743" w14:textId="77777777" w:rsidR="006B50C3" w:rsidRDefault="006B50C3" w:rsidP="006B50C3">
      <w:pPr>
        <w:pStyle w:val="Heading3"/>
        <w:ind w:hanging="718"/>
      </w:pPr>
      <w:r>
        <w:t>Quản lý Kho và Địa điểm trong kho</w:t>
      </w:r>
    </w:p>
    <w:p w14:paraId="06ABD298" w14:textId="77777777" w:rsidR="006B50C3" w:rsidRDefault="006B50C3" w:rsidP="006B50C3">
      <w:pPr>
        <w:pStyle w:val="Heading3"/>
        <w:ind w:hanging="718"/>
      </w:pPr>
      <w:r>
        <w:t>Kích hoạt đơn vị tiền tệ VND</w:t>
      </w:r>
    </w:p>
    <w:p w14:paraId="08BACF1D" w14:textId="77777777" w:rsidR="006B50C3" w:rsidRDefault="006B50C3" w:rsidP="006B50C3">
      <w:pPr>
        <w:pStyle w:val="Heading3"/>
        <w:ind w:hanging="718"/>
      </w:pPr>
      <w:r>
        <w:t>Thiết lập thuế suất mặc định</w:t>
      </w:r>
    </w:p>
    <w:p w14:paraId="01A8405D" w14:textId="77777777" w:rsidR="006B50C3" w:rsidRDefault="006B50C3" w:rsidP="006B50C3">
      <w:pPr>
        <w:pStyle w:val="Heading3"/>
        <w:ind w:hanging="718"/>
      </w:pPr>
      <w:r>
        <w:t>Thiết lập định dạng cho ngày và số liệu theo ngôn ngữ</w:t>
      </w:r>
    </w:p>
    <w:p w14:paraId="3A6A21FD" w14:textId="24360862" w:rsidR="006B50C3" w:rsidRDefault="006B50C3" w:rsidP="006E305D">
      <w:pPr>
        <w:pStyle w:val="Heading2"/>
        <w:numPr>
          <w:ilvl w:val="1"/>
          <w:numId w:val="18"/>
        </w:numPr>
      </w:pPr>
      <w:r>
        <w:t>T</w:t>
      </w:r>
      <w:r>
        <w:t>hiết lập Actor</w:t>
      </w:r>
    </w:p>
    <w:p w14:paraId="600A1472" w14:textId="77777777" w:rsidR="006B50C3" w:rsidRDefault="006B50C3" w:rsidP="006B50C3">
      <w:pPr>
        <w:pStyle w:val="Heading3"/>
        <w:ind w:hanging="718"/>
      </w:pPr>
      <w:r>
        <w:t>Tạo nhân viên</w:t>
      </w:r>
    </w:p>
    <w:p w14:paraId="7DBF31C0" w14:textId="77777777" w:rsidR="006B50C3" w:rsidRDefault="006B50C3" w:rsidP="006B50C3">
      <w:pPr>
        <w:pStyle w:val="Heading3"/>
        <w:ind w:hanging="718"/>
      </w:pPr>
      <w:r>
        <w:t>Tạo khách hàng</w:t>
      </w:r>
    </w:p>
    <w:p w14:paraId="7B96B77C" w14:textId="68837416" w:rsidR="006B50C3" w:rsidRPr="006B50C3" w:rsidRDefault="006B50C3" w:rsidP="006B50C3">
      <w:pPr>
        <w:pStyle w:val="Heading3"/>
        <w:ind w:hanging="718"/>
      </w:pPr>
      <w:r>
        <w:t>Tạo nhà cung cấp</w:t>
      </w:r>
    </w:p>
    <w:p w14:paraId="4975F029" w14:textId="1BF6B89B" w:rsidR="006B50C3" w:rsidRDefault="006B50C3" w:rsidP="006B50C3">
      <w:pPr>
        <w:pStyle w:val="Heading2"/>
      </w:pPr>
      <w:r>
        <w:t>T</w:t>
      </w:r>
      <w:r>
        <w:t>hiết lập sản phẩm</w:t>
      </w:r>
    </w:p>
    <w:p w14:paraId="4B43604D" w14:textId="77777777" w:rsidR="006B50C3" w:rsidRDefault="006B50C3" w:rsidP="006B50C3">
      <w:pPr>
        <w:pStyle w:val="Heading3"/>
        <w:ind w:hanging="718"/>
      </w:pPr>
      <w:r>
        <w:t>Tạo nhóm sản phẩm</w:t>
      </w:r>
    </w:p>
    <w:p w14:paraId="72D253D8" w14:textId="77777777" w:rsidR="006B50C3" w:rsidRDefault="006B50C3" w:rsidP="006B50C3">
      <w:pPr>
        <w:pStyle w:val="Heading3"/>
        <w:ind w:hanging="718"/>
      </w:pPr>
      <w:r>
        <w:t>Tạo đơn vị tính</w:t>
      </w:r>
    </w:p>
    <w:p w14:paraId="09E77890" w14:textId="77777777" w:rsidR="006B50C3" w:rsidRDefault="006B50C3" w:rsidP="006B50C3">
      <w:pPr>
        <w:pStyle w:val="Heading3"/>
        <w:ind w:hanging="718"/>
      </w:pPr>
      <w:r>
        <w:t>Tạo thuộc tính sản phẩm</w:t>
      </w:r>
    </w:p>
    <w:p w14:paraId="1008DFCB" w14:textId="77777777" w:rsidR="006B50C3" w:rsidRDefault="006B50C3" w:rsidP="006B50C3">
      <w:pPr>
        <w:pStyle w:val="Heading3"/>
        <w:ind w:hanging="718"/>
      </w:pPr>
      <w:r>
        <w:t>Tạo sản phẩm và biến thể của sản phẩm</w:t>
      </w:r>
    </w:p>
    <w:p w14:paraId="03E38A75" w14:textId="77777777" w:rsidR="006B50C3" w:rsidRPr="006B50C3" w:rsidRDefault="006B50C3" w:rsidP="006B50C3">
      <w:pPr>
        <w:pStyle w:val="Paragraph"/>
      </w:pPr>
    </w:p>
    <w:p w14:paraId="4C8B3D7E" w14:textId="2C8FEF01" w:rsidR="006B50C3" w:rsidRDefault="006B50C3" w:rsidP="006B50C3">
      <w:pPr>
        <w:pStyle w:val="Heading2"/>
      </w:pPr>
      <w:r w:rsidRPr="006B50C3">
        <w:lastRenderedPageBreak/>
        <w:t>T</w:t>
      </w:r>
      <w:r w:rsidRPr="006B50C3">
        <w:t>hiết lập Phân hệ Kho</w:t>
      </w:r>
    </w:p>
    <w:p w14:paraId="6DFF2E66" w14:textId="77777777" w:rsidR="006B50C3" w:rsidRDefault="006B50C3" w:rsidP="006B50C3">
      <w:pPr>
        <w:pStyle w:val="Heading3"/>
        <w:ind w:hanging="718"/>
      </w:pPr>
      <w:r>
        <w:t>Phân quyền USER</w:t>
      </w:r>
    </w:p>
    <w:p w14:paraId="71A3F750" w14:textId="77777777" w:rsidR="006B50C3" w:rsidRDefault="006B50C3" w:rsidP="006B50C3">
      <w:pPr>
        <w:pStyle w:val="Heading3"/>
        <w:ind w:hanging="718"/>
      </w:pPr>
      <w:r>
        <w:t>Tạo Kho</w:t>
      </w:r>
    </w:p>
    <w:p w14:paraId="3A53B1F9" w14:textId="77777777" w:rsidR="006B50C3" w:rsidRDefault="006B50C3" w:rsidP="006B50C3">
      <w:pPr>
        <w:pStyle w:val="Heading3"/>
        <w:ind w:hanging="718"/>
      </w:pPr>
      <w:r>
        <w:t>Tạo Tuyến đường Kho</w:t>
      </w:r>
    </w:p>
    <w:p w14:paraId="37DF6550" w14:textId="77777777" w:rsidR="006B50C3" w:rsidRDefault="006B50C3" w:rsidP="006B50C3">
      <w:pPr>
        <w:pStyle w:val="Heading3"/>
        <w:ind w:hanging="718"/>
      </w:pPr>
      <w:r>
        <w:t>Quản trị tồn kho</w:t>
      </w:r>
    </w:p>
    <w:p w14:paraId="103E8F53" w14:textId="77777777" w:rsidR="006B50C3" w:rsidRDefault="006B50C3" w:rsidP="006B50C3">
      <w:pPr>
        <w:pStyle w:val="Heading3"/>
        <w:ind w:hanging="718"/>
      </w:pPr>
      <w:r>
        <w:t>Nhập xuất kho</w:t>
      </w:r>
    </w:p>
    <w:p w14:paraId="4B0D0DC9" w14:textId="77777777" w:rsidR="006B50C3" w:rsidRDefault="006B50C3" w:rsidP="006B50C3">
      <w:pPr>
        <w:pStyle w:val="Heading4"/>
        <w:ind w:hanging="718"/>
      </w:pPr>
      <w:r>
        <w:t>Tổng quan các phân hệ kho</w:t>
      </w:r>
    </w:p>
    <w:p w14:paraId="4ED6BF6C" w14:textId="77777777" w:rsidR="006B50C3" w:rsidRDefault="006B50C3" w:rsidP="006B50C3">
      <w:pPr>
        <w:pStyle w:val="Heading4"/>
        <w:ind w:hanging="718"/>
      </w:pPr>
      <w:r>
        <w:t>Nghiệp vụ nhập kho hàng mua</w:t>
      </w:r>
    </w:p>
    <w:p w14:paraId="1F7A5F30" w14:textId="77777777" w:rsidR="006B50C3" w:rsidRDefault="006B50C3" w:rsidP="006B50C3">
      <w:pPr>
        <w:pStyle w:val="Heading4"/>
        <w:ind w:hanging="718"/>
      </w:pPr>
      <w:r>
        <w:t>Nghiệp vụ xuất kho trả hàng mua</w:t>
      </w:r>
    </w:p>
    <w:p w14:paraId="34A27CD2" w14:textId="77777777" w:rsidR="006B50C3" w:rsidRDefault="006B50C3" w:rsidP="006B50C3">
      <w:pPr>
        <w:pStyle w:val="Heading3"/>
        <w:ind w:hanging="718"/>
      </w:pPr>
      <w:r>
        <w:t>Điều chuyển kho</w:t>
      </w:r>
    </w:p>
    <w:p w14:paraId="589B4999" w14:textId="73A21B8A" w:rsidR="006B50C3" w:rsidRDefault="006B50C3" w:rsidP="006B50C3">
      <w:pPr>
        <w:pStyle w:val="Heading4"/>
        <w:ind w:hanging="718"/>
      </w:pPr>
      <w:r>
        <w:t>Điều chuyển liên kho</w:t>
      </w:r>
    </w:p>
    <w:p w14:paraId="58634D18" w14:textId="7A757988" w:rsidR="006B50C3" w:rsidRDefault="006B50C3" w:rsidP="006B50C3">
      <w:pPr>
        <w:pStyle w:val="Heading4"/>
        <w:ind w:hanging="718"/>
      </w:pPr>
      <w:r>
        <w:t>Dịch chuyển (khu vực) nội bộ kho</w:t>
      </w:r>
    </w:p>
    <w:p w14:paraId="74917BBD" w14:textId="77777777" w:rsidR="006B50C3" w:rsidRDefault="006B50C3" w:rsidP="006B50C3">
      <w:pPr>
        <w:pStyle w:val="Heading3"/>
        <w:ind w:hanging="718"/>
      </w:pPr>
      <w:r>
        <w:t>Kiểm kê</w:t>
      </w:r>
    </w:p>
    <w:p w14:paraId="0C4502B1" w14:textId="77777777" w:rsidR="006B50C3" w:rsidRDefault="006B50C3" w:rsidP="006B50C3">
      <w:pPr>
        <w:pStyle w:val="Heading3"/>
        <w:ind w:hanging="718"/>
      </w:pPr>
      <w:r>
        <w:t>Báo cáo</w:t>
      </w:r>
    </w:p>
    <w:p w14:paraId="4E84EBAF" w14:textId="2AA7B710" w:rsidR="006B50C3" w:rsidRDefault="006B50C3" w:rsidP="006B50C3">
      <w:pPr>
        <w:pStyle w:val="Heading4"/>
        <w:ind w:hanging="718"/>
      </w:pPr>
      <w:r>
        <w:t>Báo cáo tồn kho hiện tại</w:t>
      </w:r>
    </w:p>
    <w:p w14:paraId="5C5278EE" w14:textId="0A3268A4" w:rsidR="006B50C3" w:rsidRDefault="006B50C3" w:rsidP="006B50C3">
      <w:pPr>
        <w:pStyle w:val="Heading4"/>
        <w:ind w:hanging="718"/>
      </w:pPr>
      <w:r>
        <w:t>Dịch chuyển hàng hoá</w:t>
      </w:r>
    </w:p>
    <w:p w14:paraId="1A22B9E4" w14:textId="437BA944" w:rsidR="006B50C3" w:rsidRDefault="006B50C3" w:rsidP="006B50C3">
      <w:pPr>
        <w:pStyle w:val="Heading2"/>
      </w:pPr>
      <w:r>
        <w:t xml:space="preserve">Thiết lập </w:t>
      </w:r>
      <w:r>
        <w:t>Phân hệ Sản xuất</w:t>
      </w:r>
    </w:p>
    <w:p w14:paraId="2A827626" w14:textId="77777777" w:rsidR="006B50C3" w:rsidRDefault="006B50C3" w:rsidP="006B50C3">
      <w:pPr>
        <w:pStyle w:val="Heading3"/>
        <w:ind w:hanging="718"/>
      </w:pPr>
      <w:r w:rsidRPr="00F91EC0">
        <w:t>Tạo WorkCenter</w:t>
      </w:r>
    </w:p>
    <w:p w14:paraId="69FB61C6" w14:textId="77777777" w:rsidR="006B50C3" w:rsidRDefault="006B50C3" w:rsidP="006B50C3">
      <w:pPr>
        <w:pStyle w:val="Heading3"/>
        <w:ind w:hanging="718"/>
      </w:pPr>
      <w:r w:rsidRPr="00F91EC0">
        <w:t>Tạo BOM:</w:t>
      </w:r>
    </w:p>
    <w:p w14:paraId="6BE2DE31" w14:textId="77777777" w:rsidR="006B50C3" w:rsidRDefault="006B50C3" w:rsidP="006B50C3">
      <w:pPr>
        <w:pStyle w:val="Heading3"/>
        <w:ind w:hanging="718"/>
      </w:pPr>
      <w:r w:rsidRPr="00F91EC0">
        <w:t>Tạo Lệnh sx</w:t>
      </w:r>
    </w:p>
    <w:p w14:paraId="6F117FC7" w14:textId="0780FBC8" w:rsidR="00211505" w:rsidRDefault="00211505" w:rsidP="00211505">
      <w:pPr>
        <w:pStyle w:val="Heading3"/>
      </w:pPr>
      <w:r>
        <w:t>Word Order</w:t>
      </w:r>
    </w:p>
    <w:p w14:paraId="74FC20BD" w14:textId="34045E20" w:rsidR="00211505" w:rsidRPr="00211505" w:rsidRDefault="00211505" w:rsidP="00211505">
      <w:pPr>
        <w:pStyle w:val="Heading3"/>
      </w:pPr>
      <w:r>
        <w:lastRenderedPageBreak/>
        <w:t>Báo cáo</w:t>
      </w:r>
    </w:p>
    <w:p w14:paraId="132E3770" w14:textId="77777777" w:rsidR="00211505" w:rsidRPr="00211505" w:rsidRDefault="00211505" w:rsidP="00211505">
      <w:pPr>
        <w:pStyle w:val="Paragraph"/>
      </w:pPr>
    </w:p>
    <w:p w14:paraId="5E958E57" w14:textId="77777777" w:rsidR="006B50C3" w:rsidRPr="006B50C3" w:rsidRDefault="006B50C3" w:rsidP="006B50C3">
      <w:pPr>
        <w:pStyle w:val="Paragraph"/>
      </w:pPr>
    </w:p>
    <w:p w14:paraId="3FCF98B9" w14:textId="77777777" w:rsidR="006B50C3" w:rsidRPr="006B50C3" w:rsidRDefault="006B50C3" w:rsidP="006B50C3">
      <w:pPr>
        <w:pStyle w:val="Paragraph"/>
      </w:pPr>
    </w:p>
    <w:p w14:paraId="5CD7C163" w14:textId="77777777" w:rsidR="006B50C3" w:rsidRPr="006B50C3" w:rsidRDefault="006B50C3" w:rsidP="006B50C3">
      <w:pPr>
        <w:pStyle w:val="Paragraph"/>
      </w:pPr>
    </w:p>
    <w:p w14:paraId="407308BD" w14:textId="77777777" w:rsidR="006B50C3" w:rsidRPr="006B50C3" w:rsidRDefault="006B50C3" w:rsidP="006B50C3">
      <w:pPr>
        <w:pStyle w:val="Paragraph"/>
      </w:pPr>
    </w:p>
    <w:p w14:paraId="5EA9A0F0" w14:textId="77777777" w:rsidR="006B50C3" w:rsidRPr="006B50C3" w:rsidRDefault="006B50C3" w:rsidP="006B50C3">
      <w:pPr>
        <w:pStyle w:val="Paragraph"/>
      </w:pPr>
    </w:p>
    <w:p w14:paraId="61CE178B" w14:textId="77777777" w:rsidR="006B50C3" w:rsidRPr="006B50C3" w:rsidRDefault="006B50C3" w:rsidP="006B50C3">
      <w:pPr>
        <w:pStyle w:val="Paragraph"/>
      </w:pPr>
    </w:p>
    <w:p w14:paraId="51249A9B" w14:textId="77777777" w:rsidR="00097DFE" w:rsidRDefault="00097DFE" w:rsidP="00097DFE">
      <w:pPr>
        <w:pStyle w:val="Heading1"/>
      </w:pPr>
      <w:r>
        <w:br w:type="page"/>
      </w:r>
    </w:p>
    <w:p w14:paraId="333EAEA3" w14:textId="6E230C2C" w:rsidR="00083680" w:rsidRDefault="00083680" w:rsidP="004C62D6">
      <w:pPr>
        <w:pStyle w:val="Heading1"/>
      </w:pPr>
      <w:r>
        <w:lastRenderedPageBreak/>
        <w:t xml:space="preserve">TÀI LIỆU THAM </w:t>
      </w:r>
      <w:r w:rsidRPr="00083680">
        <w:t>KHẢO</w:t>
      </w:r>
      <w:bookmarkEnd w:id="44"/>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4C62D6">
      <w:pPr>
        <w:pStyle w:val="Heading1"/>
      </w:pPr>
      <w:bookmarkStart w:id="45" w:name="_Toc61358862"/>
      <w:r>
        <w:lastRenderedPageBreak/>
        <w:t>PHỤC LỤC</w:t>
      </w:r>
      <w:bookmarkEnd w:id="45"/>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D9E9A" w14:textId="77777777" w:rsidR="006E305D" w:rsidRDefault="006E305D">
      <w:r>
        <w:separator/>
      </w:r>
    </w:p>
    <w:p w14:paraId="6CEA46BF" w14:textId="77777777" w:rsidR="006E305D" w:rsidRDefault="006E305D"/>
    <w:p w14:paraId="72A8EE31" w14:textId="77777777" w:rsidR="006E305D" w:rsidRDefault="006E305D"/>
  </w:endnote>
  <w:endnote w:type="continuationSeparator" w:id="0">
    <w:p w14:paraId="45026352" w14:textId="77777777" w:rsidR="006E305D" w:rsidRDefault="006E305D">
      <w:r>
        <w:continuationSeparator/>
      </w:r>
    </w:p>
    <w:p w14:paraId="07A91277" w14:textId="77777777" w:rsidR="006E305D" w:rsidRDefault="006E305D"/>
    <w:p w14:paraId="7C361241" w14:textId="77777777" w:rsidR="006E305D" w:rsidRDefault="006E3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38D23" w14:textId="77777777" w:rsidR="00FD2FBF" w:rsidRDefault="00FD2FBF" w:rsidP="006E05DC">
    <w:pPr>
      <w:pStyle w:val="Footer"/>
    </w:pPr>
  </w:p>
  <w:p w14:paraId="049A4D49" w14:textId="77777777" w:rsidR="00FD2FBF" w:rsidRDefault="00FD2F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8D798" w14:textId="77777777" w:rsidR="00FD2FBF" w:rsidRPr="003838DC" w:rsidRDefault="00FD2FBF"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762578"/>
      <w:docPartObj>
        <w:docPartGallery w:val="Page Numbers (Bottom of Page)"/>
        <w:docPartUnique/>
      </w:docPartObj>
    </w:sdtPr>
    <w:sdtEndPr>
      <w:rPr>
        <w:noProof/>
      </w:rPr>
    </w:sdtEndPr>
    <w:sdtContent>
      <w:p w14:paraId="481111AB" w14:textId="77777777" w:rsidR="00FD2FBF" w:rsidRDefault="00FD2FBF">
        <w:pPr>
          <w:pStyle w:val="Footer"/>
          <w:jc w:val="center"/>
        </w:pPr>
        <w:r>
          <w:fldChar w:fldCharType="begin"/>
        </w:r>
        <w:r>
          <w:instrText xml:space="preserve"> PAGE   \* MERGEFORMAT </w:instrText>
        </w:r>
        <w:r>
          <w:fldChar w:fldCharType="separate"/>
        </w:r>
        <w:r w:rsidR="00073EA1">
          <w:rPr>
            <w:noProof/>
          </w:rPr>
          <w:t>11</w:t>
        </w:r>
        <w:r>
          <w:rPr>
            <w:noProof/>
          </w:rPr>
          <w:fldChar w:fldCharType="end"/>
        </w:r>
      </w:p>
    </w:sdtContent>
  </w:sdt>
  <w:p w14:paraId="51DFB7AB" w14:textId="77777777" w:rsidR="00FD2FBF" w:rsidRDefault="00FD2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0621A" w14:textId="77777777" w:rsidR="006E305D" w:rsidRDefault="006E305D">
      <w:r>
        <w:separator/>
      </w:r>
    </w:p>
    <w:p w14:paraId="6AD04294" w14:textId="77777777" w:rsidR="006E305D" w:rsidRDefault="006E305D"/>
    <w:p w14:paraId="52971E60" w14:textId="77777777" w:rsidR="006E305D" w:rsidRDefault="006E305D"/>
  </w:footnote>
  <w:footnote w:type="continuationSeparator" w:id="0">
    <w:p w14:paraId="4DDAF475" w14:textId="77777777" w:rsidR="006E305D" w:rsidRDefault="006E305D">
      <w:r>
        <w:continuationSeparator/>
      </w:r>
    </w:p>
    <w:p w14:paraId="63E11361" w14:textId="77777777" w:rsidR="006E305D" w:rsidRDefault="006E305D"/>
    <w:p w14:paraId="4CB15923" w14:textId="77777777" w:rsidR="006E305D" w:rsidRDefault="006E30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BA9D98"/>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1146"/>
        </w:tabs>
        <w:ind w:left="1146"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493016"/>
    <w:multiLevelType w:val="multilevel"/>
    <w:tmpl w:val="D8B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D8E36DE"/>
    <w:multiLevelType w:val="hybridMultilevel"/>
    <w:tmpl w:val="0E90F6A4"/>
    <w:lvl w:ilvl="0" w:tplc="B72C849E">
      <w:start w:val="1"/>
      <w:numFmt w:val="decimal"/>
      <w:lvlText w:val="1.1.%1."/>
      <w:lvlJc w:val="left"/>
      <w:pPr>
        <w:ind w:left="1162" w:hanging="1021"/>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5">
    <w:nsid w:val="23C16C28"/>
    <w:multiLevelType w:val="multilevel"/>
    <w:tmpl w:val="1F8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B0FCF"/>
    <w:multiLevelType w:val="hybridMultilevel"/>
    <w:tmpl w:val="5B765A9C"/>
    <w:lvl w:ilvl="0" w:tplc="E0ACBA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984967"/>
    <w:multiLevelType w:val="hybridMultilevel"/>
    <w:tmpl w:val="579435E0"/>
    <w:lvl w:ilvl="0" w:tplc="86E816D6">
      <w:start w:val="1"/>
      <w:numFmt w:val="decimal"/>
      <w:lvlText w:val="1.2.%1."/>
      <w:lvlJc w:val="left"/>
      <w:pPr>
        <w:ind w:left="340" w:hanging="34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nsid w:val="34A13BD6"/>
    <w:multiLevelType w:val="hybridMultilevel"/>
    <w:tmpl w:val="65861FCA"/>
    <w:lvl w:ilvl="0" w:tplc="04090003">
      <w:start w:val="1"/>
      <w:numFmt w:val="bullet"/>
      <w:lvlText w:val="o"/>
      <w:lvlJc w:val="left"/>
      <w:pPr>
        <w:ind w:left="4755" w:hanging="360"/>
      </w:pPr>
      <w:rPr>
        <w:rFonts w:ascii="Courier New" w:hAnsi="Courier New" w:cs="Courier New" w:hint="default"/>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9">
    <w:nsid w:val="392155DC"/>
    <w:multiLevelType w:val="multilevel"/>
    <w:tmpl w:val="5F5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56D48"/>
    <w:multiLevelType w:val="multilevel"/>
    <w:tmpl w:val="5FF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A7C314A"/>
    <w:multiLevelType w:val="hybridMultilevel"/>
    <w:tmpl w:val="20AA8128"/>
    <w:lvl w:ilvl="0" w:tplc="2AF42C34">
      <w:start w:val="1"/>
      <w:numFmt w:val="decimal"/>
      <w:lvlText w:val="1.%1."/>
      <w:lvlJc w:val="center"/>
      <w:pPr>
        <w:ind w:left="567" w:firstLine="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4E0B331F"/>
    <w:multiLevelType w:val="multilevel"/>
    <w:tmpl w:val="F1E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5826C7"/>
    <w:multiLevelType w:val="multilevel"/>
    <w:tmpl w:val="BDD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D16D1E"/>
    <w:multiLevelType w:val="multilevel"/>
    <w:tmpl w:val="F04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8D03C2"/>
    <w:multiLevelType w:val="multilevel"/>
    <w:tmpl w:val="93E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7"/>
  </w:num>
  <w:num w:numId="9">
    <w:abstractNumId w:val="4"/>
  </w:num>
  <w:num w:numId="10">
    <w:abstractNumId w:val="15"/>
  </w:num>
  <w:num w:numId="11">
    <w:abstractNumId w:val="10"/>
  </w:num>
  <w:num w:numId="12">
    <w:abstractNumId w:val="14"/>
  </w:num>
  <w:num w:numId="13">
    <w:abstractNumId w:val="9"/>
  </w:num>
  <w:num w:numId="14">
    <w:abstractNumId w:val="16"/>
  </w:num>
  <w:num w:numId="15">
    <w:abstractNumId w:val="13"/>
  </w:num>
  <w:num w:numId="16">
    <w:abstractNumId w:val="1"/>
  </w:num>
  <w:num w:numId="17">
    <w:abstractNumId w:val="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B81"/>
    <w:rsid w:val="00067F96"/>
    <w:rsid w:val="000704D4"/>
    <w:rsid w:val="00070C1C"/>
    <w:rsid w:val="000710C7"/>
    <w:rsid w:val="000717EF"/>
    <w:rsid w:val="00073996"/>
    <w:rsid w:val="00073EA1"/>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97DFE"/>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1505"/>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29A"/>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01334"/>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4870"/>
    <w:rsid w:val="004B502C"/>
    <w:rsid w:val="004B58D4"/>
    <w:rsid w:val="004B6023"/>
    <w:rsid w:val="004C069B"/>
    <w:rsid w:val="004C48BC"/>
    <w:rsid w:val="004C52C2"/>
    <w:rsid w:val="004C553D"/>
    <w:rsid w:val="004C5E99"/>
    <w:rsid w:val="004C62D6"/>
    <w:rsid w:val="004C732A"/>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73F"/>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6694"/>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09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0C3"/>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05D"/>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3DF"/>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2EA2"/>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B3E4F"/>
    <w:rsid w:val="009B4CC9"/>
    <w:rsid w:val="009B6246"/>
    <w:rsid w:val="009B6D45"/>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0B8"/>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490"/>
    <w:rsid w:val="00BB6B9D"/>
    <w:rsid w:val="00BB7707"/>
    <w:rsid w:val="00BB78A8"/>
    <w:rsid w:val="00BB7EC1"/>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4E78"/>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069C"/>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CEA"/>
    <w:rsid w:val="00D440E9"/>
    <w:rsid w:val="00D44595"/>
    <w:rsid w:val="00D4513D"/>
    <w:rsid w:val="00D45AED"/>
    <w:rsid w:val="00D500B6"/>
    <w:rsid w:val="00D5112D"/>
    <w:rsid w:val="00D52CAD"/>
    <w:rsid w:val="00D53663"/>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1EC0"/>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97DFE"/>
    <w:pPr>
      <w:spacing w:before="360" w:after="120"/>
      <w:jc w:val="center"/>
      <w:outlineLvl w:val="0"/>
    </w:pPr>
    <w:rPr>
      <w:b/>
      <w:color w:val="000000" w:themeColor="text1"/>
      <w:spacing w:val="20"/>
      <w:sz w:val="26"/>
      <w:szCs w:val="26"/>
    </w:rPr>
  </w:style>
  <w:style w:type="paragraph" w:styleId="Heading2">
    <w:name w:val="heading 2"/>
    <w:basedOn w:val="Paragraph"/>
    <w:next w:val="Paragraph"/>
    <w:link w:val="Heading2Char"/>
    <w:autoRedefine/>
    <w:qFormat/>
    <w:rsid w:val="006B50C3"/>
    <w:pPr>
      <w:keepNext/>
      <w:numPr>
        <w:ilvl w:val="1"/>
        <w:numId w:val="1"/>
      </w:numPr>
      <w:spacing w:before="240" w:after="120" w:line="360" w:lineRule="auto"/>
      <w:jc w:val="left"/>
      <w:outlineLvl w:val="1"/>
    </w:pPr>
    <w:rPr>
      <w:b/>
      <w:bCs/>
      <w:color w:val="000000" w:themeColor="text1"/>
      <w:sz w:val="26"/>
      <w:szCs w:val="28"/>
    </w:rPr>
  </w:style>
  <w:style w:type="paragraph" w:styleId="Heading3">
    <w:name w:val="heading 3"/>
    <w:basedOn w:val="Paragraph"/>
    <w:next w:val="Paragraph"/>
    <w:link w:val="Heading3Char"/>
    <w:autoRedefine/>
    <w:qFormat/>
    <w:rsid w:val="00CD069C"/>
    <w:pPr>
      <w:keepNext/>
      <w:numPr>
        <w:ilvl w:val="2"/>
        <w:numId w:val="1"/>
      </w:numPr>
      <w:tabs>
        <w:tab w:val="left" w:pos="900"/>
        <w:tab w:val="left" w:pos="990"/>
      </w:tabs>
      <w:spacing w:before="280" w:after="160" w:line="360" w:lineRule="auto"/>
      <w:ind w:left="540"/>
      <w:outlineLvl w:val="2"/>
    </w:pPr>
    <w:rPr>
      <w:color w:val="000000"/>
      <w:sz w:val="28"/>
      <w:szCs w:val="28"/>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97DFE"/>
    <w:rPr>
      <w:b/>
      <w:color w:val="000000" w:themeColor="text1"/>
      <w:spacing w:val="20"/>
      <w:sz w:val="26"/>
      <w:szCs w:val="26"/>
    </w:rPr>
  </w:style>
  <w:style w:type="character" w:customStyle="1" w:styleId="Heading2Char">
    <w:name w:val="Heading 2 Char"/>
    <w:link w:val="Heading2"/>
    <w:rsid w:val="006B50C3"/>
    <w:rPr>
      <w:b/>
      <w:bCs/>
      <w:color w:val="000000" w:themeColor="text1"/>
      <w:sz w:val="26"/>
      <w:szCs w:val="28"/>
    </w:rPr>
  </w:style>
  <w:style w:type="character" w:customStyle="1" w:styleId="Heading3Char">
    <w:name w:val="Heading 3 Char"/>
    <w:link w:val="Heading3"/>
    <w:rsid w:val="00CD069C"/>
    <w:rPr>
      <w:color w:val="000000"/>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44097"/>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customStyle="1" w:styleId="VNI-TimeS">
    <w:name w:val="VNI-TimeS"/>
    <w:basedOn w:val="Normal"/>
    <w:rsid w:val="00644097"/>
    <w:pPr>
      <w:overflowPunct/>
      <w:autoSpaceDE/>
      <w:autoSpaceDN/>
      <w:adjustRightInd/>
      <w:textAlignment w:val="auto"/>
    </w:pPr>
    <w:rPr>
      <w:rFonts w:ascii="VNI-Times" w:hAnsi="VNI-Times"/>
      <w:szCs w:val="24"/>
    </w:rPr>
  </w:style>
  <w:style w:type="character" w:customStyle="1" w:styleId="apple-tab-span">
    <w:name w:val="apple-tab-span"/>
    <w:basedOn w:val="DefaultParagraphFont"/>
    <w:rsid w:val="004C6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97DFE"/>
    <w:pPr>
      <w:spacing w:before="360" w:after="120"/>
      <w:jc w:val="center"/>
      <w:outlineLvl w:val="0"/>
    </w:pPr>
    <w:rPr>
      <w:b/>
      <w:color w:val="000000" w:themeColor="text1"/>
      <w:spacing w:val="20"/>
      <w:sz w:val="26"/>
      <w:szCs w:val="26"/>
    </w:rPr>
  </w:style>
  <w:style w:type="paragraph" w:styleId="Heading2">
    <w:name w:val="heading 2"/>
    <w:basedOn w:val="Paragraph"/>
    <w:next w:val="Paragraph"/>
    <w:link w:val="Heading2Char"/>
    <w:autoRedefine/>
    <w:qFormat/>
    <w:rsid w:val="006B50C3"/>
    <w:pPr>
      <w:keepNext/>
      <w:numPr>
        <w:ilvl w:val="1"/>
        <w:numId w:val="1"/>
      </w:numPr>
      <w:spacing w:before="240" w:after="120" w:line="360" w:lineRule="auto"/>
      <w:jc w:val="left"/>
      <w:outlineLvl w:val="1"/>
    </w:pPr>
    <w:rPr>
      <w:b/>
      <w:bCs/>
      <w:color w:val="000000" w:themeColor="text1"/>
      <w:sz w:val="26"/>
      <w:szCs w:val="28"/>
    </w:rPr>
  </w:style>
  <w:style w:type="paragraph" w:styleId="Heading3">
    <w:name w:val="heading 3"/>
    <w:basedOn w:val="Paragraph"/>
    <w:next w:val="Paragraph"/>
    <w:link w:val="Heading3Char"/>
    <w:autoRedefine/>
    <w:qFormat/>
    <w:rsid w:val="00CD069C"/>
    <w:pPr>
      <w:keepNext/>
      <w:numPr>
        <w:ilvl w:val="2"/>
        <w:numId w:val="1"/>
      </w:numPr>
      <w:tabs>
        <w:tab w:val="left" w:pos="900"/>
        <w:tab w:val="left" w:pos="990"/>
      </w:tabs>
      <w:spacing w:before="280" w:after="160" w:line="360" w:lineRule="auto"/>
      <w:ind w:left="540"/>
      <w:outlineLvl w:val="2"/>
    </w:pPr>
    <w:rPr>
      <w:color w:val="000000"/>
      <w:sz w:val="28"/>
      <w:szCs w:val="28"/>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97DFE"/>
    <w:rPr>
      <w:b/>
      <w:color w:val="000000" w:themeColor="text1"/>
      <w:spacing w:val="20"/>
      <w:sz w:val="26"/>
      <w:szCs w:val="26"/>
    </w:rPr>
  </w:style>
  <w:style w:type="character" w:customStyle="1" w:styleId="Heading2Char">
    <w:name w:val="Heading 2 Char"/>
    <w:link w:val="Heading2"/>
    <w:rsid w:val="006B50C3"/>
    <w:rPr>
      <w:b/>
      <w:bCs/>
      <w:color w:val="000000" w:themeColor="text1"/>
      <w:sz w:val="26"/>
      <w:szCs w:val="28"/>
    </w:rPr>
  </w:style>
  <w:style w:type="character" w:customStyle="1" w:styleId="Heading3Char">
    <w:name w:val="Heading 3 Char"/>
    <w:link w:val="Heading3"/>
    <w:rsid w:val="00CD069C"/>
    <w:rPr>
      <w:color w:val="000000"/>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44097"/>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customStyle="1" w:styleId="VNI-TimeS">
    <w:name w:val="VNI-TimeS"/>
    <w:basedOn w:val="Normal"/>
    <w:rsid w:val="00644097"/>
    <w:pPr>
      <w:overflowPunct/>
      <w:autoSpaceDE/>
      <w:autoSpaceDN/>
      <w:adjustRightInd/>
      <w:textAlignment w:val="auto"/>
    </w:pPr>
    <w:rPr>
      <w:rFonts w:ascii="VNI-Times" w:hAnsi="VNI-Times"/>
      <w:szCs w:val="24"/>
    </w:rPr>
  </w:style>
  <w:style w:type="character" w:customStyle="1" w:styleId="apple-tab-span">
    <w:name w:val="apple-tab-span"/>
    <w:basedOn w:val="DefaultParagraphFont"/>
    <w:rsid w:val="004C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03320058">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88906401">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219513812">
      <w:bodyDiv w:val="1"/>
      <w:marLeft w:val="0"/>
      <w:marRight w:val="0"/>
      <w:marTop w:val="0"/>
      <w:marBottom w:val="0"/>
      <w:divBdr>
        <w:top w:val="none" w:sz="0" w:space="0" w:color="auto"/>
        <w:left w:val="none" w:sz="0" w:space="0" w:color="auto"/>
        <w:bottom w:val="none" w:sz="0" w:space="0" w:color="auto"/>
        <w:right w:val="none" w:sz="0" w:space="0" w:color="auto"/>
      </w:divBdr>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28871085">
      <w:bodyDiv w:val="1"/>
      <w:marLeft w:val="0"/>
      <w:marRight w:val="0"/>
      <w:marTop w:val="0"/>
      <w:marBottom w:val="0"/>
      <w:divBdr>
        <w:top w:val="none" w:sz="0" w:space="0" w:color="auto"/>
        <w:left w:val="none" w:sz="0" w:space="0" w:color="auto"/>
        <w:bottom w:val="none" w:sz="0" w:space="0" w:color="auto"/>
        <w:right w:val="none" w:sz="0" w:space="0" w:color="auto"/>
      </w:divBdr>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2318501">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hyperlink" Target="https://phanmemketoanerp.com/phan-he-quan-tri-ban-hang/am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ocs.google.com/document/d/1IdNGzMSsM75Dlfq88_qcb2UvdR0SGm5Z/edit" TargetMode="External"/><Relationship Id="rId20" Type="http://schemas.openxmlformats.org/officeDocument/2006/relationships/hyperlink" Target="https://phanmemketoanerp.com/phan-he-ke-toan-tai-chinh/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cs.google.com/document/d/1IdNGzMSsM75Dlfq88_qcb2UvdR0SGm5Z/edit" TargetMode="External"/><Relationship Id="rId10" Type="http://schemas.openxmlformats.org/officeDocument/2006/relationships/footer" Target="footer1.xml"/><Relationship Id="rId19" Type="http://schemas.openxmlformats.org/officeDocument/2006/relationships/hyperlink" Target="https://phanmemketoanerp.com/phan-he-quan-tri-ton-kho/am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69CFCCB2-0AA9-40C6-B3C6-C3298F8F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61</TotalTime>
  <Pages>25</Pages>
  <Words>4267</Words>
  <Characters>15279</Characters>
  <Application>Microsoft Office Word</Application>
  <DocSecurity>0</DocSecurity>
  <Lines>463</Lines>
  <Paragraphs>267</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19279</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GHOST</cp:lastModifiedBy>
  <cp:revision>20</cp:revision>
  <cp:lastPrinted>2019-01-07T07:18:00Z</cp:lastPrinted>
  <dcterms:created xsi:type="dcterms:W3CDTF">2021-01-12T08:39:00Z</dcterms:created>
  <dcterms:modified xsi:type="dcterms:W3CDTF">2021-04-20T14:28:00Z</dcterms:modified>
</cp:coreProperties>
</file>